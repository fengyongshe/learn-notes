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MapReduce中间结果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Times New Roman" w:cs="Times New Roman"/>
        </w:rPr>
      </w:pPr>
      <w:r>
        <w:rPr>
          <w:rFonts w:hint="eastAsia" w:ascii="Times New Roman" w:cs="Times New Roman"/>
          <w:lang w:val="en-US" w:eastAsia="zh-CN"/>
        </w:rPr>
        <w:t>M</w:t>
      </w:r>
      <w:r>
        <w:rPr>
          <w:rFonts w:hint="eastAsia" w:ascii="Times New Roman" w:cs="Times New Roman"/>
        </w:rPr>
        <w:t>apper.run在执行过程中，将处理结果写到内存缓冲区中，当缓冲区被使用完后，需要spill到磁盘中，过程如下图所示：</w:t>
      </w:r>
    </w:p>
    <w:p>
      <w:r>
        <w:object>
          <v:shape id="_x0000_i1025" o:spt="75" type="#_x0000_t75" style="height:140.25pt;width:414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>由IFile.Writer写入磁盘，源码如下：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while (spindex &lt; mend &amp;&amp;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                 kvmeta.get(offsetFor(spindex % maxRec) + PARTITION) == i) {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               final int kvoff = offsetFor(spindex % maxRec);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               int keystart = kvmeta.get(kvoff + KEYSTART);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               int valstart = kvmeta.get(kvoff + VALSTART);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               key.reset(kvbuffer, keystart, valstart - keystart);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               getVBytesForOffset(kvoff, value);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               writer.append(key, value);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               ++spindex;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eastAsia="宋体"/>
          <w:i/>
          <w:color w:val="660066"/>
          <w:kern w:val="0"/>
          <w:szCs w:val="21"/>
        </w:rPr>
        <w:t> }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>map执行结束后，spill到磁盘的文件一般为多个，需要对文件进行merge操作，操作的过程中会对文件中的数据进行归并。</w:t>
      </w:r>
    </w:p>
    <w:p>
      <w:pPr>
        <w:jc w:val="center"/>
        <w:rPr>
          <w:rFonts w:ascii="Times New Roman" w:cs="Times New Roman"/>
        </w:rPr>
      </w:pPr>
      <w:r>
        <w:object>
          <v:shape id="_x0000_i1026" o:spt="75" type="#_x0000_t75" style="height:121.95pt;width:266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  <w:lang w:val="en-US" w:eastAsia="zh-CN"/>
        </w:rPr>
        <w:t>这</w:t>
      </w:r>
      <w:r>
        <w:rPr>
          <w:rFonts w:hint="eastAsia" w:ascii="Times New Roman" w:cs="Times New Roman"/>
        </w:rPr>
        <w:t>个过程结束后，每个Map会生成一个MapOutputFile，Map结束后通知AM，启动Reduce任务。</w:t>
      </w:r>
    </w:p>
    <w:p>
      <w:pPr>
        <w:rPr>
          <w:rFonts w:hint="eastAsia" w:ascii="Times New Roman" w:cs="Times New Roman" w:eastAsiaTheme="minorEastAsia"/>
          <w:lang w:val="en-US" w:eastAsia="zh-CN"/>
        </w:rPr>
      </w:pPr>
    </w:p>
    <w:p>
      <w:pPr>
        <w:rPr>
          <w:rFonts w:hint="eastAsia" w:ascii="Times New Roman" w:cs="Times New Roman" w:eastAsiaTheme="minorEastAsia"/>
          <w:lang w:val="en-US" w:eastAsia="zh-CN"/>
        </w:rPr>
      </w:pPr>
    </w:p>
    <w:p>
      <w:pPr>
        <w:rPr>
          <w:rFonts w:hint="eastAsia" w:ascii="Times New Roman" w:cs="Times New Roman" w:eastAsiaTheme="minorEastAsia"/>
          <w:lang w:val="en-US" w:eastAsia="zh-CN"/>
        </w:rPr>
      </w:pPr>
    </w:p>
    <w:p>
      <w:pPr>
        <w:rPr>
          <w:rFonts w:hint="eastAsia" w:ascii="Times New Roman" w:cs="Times New Roman" w:eastAsiaTheme="minorEastAsia"/>
          <w:lang w:val="en-US" w:eastAsia="zh-CN"/>
        </w:rPr>
      </w:pPr>
    </w:p>
    <w:p>
      <w:pPr>
        <w:rPr>
          <w:rFonts w:hint="eastAsia" w:ascii="Times New Roman" w:cs="Times New Roman" w:eastAsiaTheme="minorEastAsia"/>
          <w:lang w:val="en-US" w:eastAsia="zh-CN"/>
        </w:rPr>
      </w:pPr>
    </w:p>
    <w:p>
      <w:pPr>
        <w:rPr>
          <w:rFonts w:hint="eastAsia" w:ascii="Times New Roman" w:cs="Times New Roman" w:eastAsiaTheme="minorEastAsia"/>
          <w:lang w:val="en-US" w:eastAsia="zh-CN"/>
        </w:rPr>
      </w:pPr>
    </w:p>
    <w:p>
      <w:pPr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MapOutputFile的默认定义文件为：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</w:rPr>
      </w:pPr>
      <w:r>
        <w:rPr>
          <w:rFonts w:hint="default" w:eastAsia="宋体"/>
          <w:i/>
          <w:color w:val="660066"/>
          <w:kern w:val="0"/>
          <w:szCs w:val="21"/>
        </w:rPr>
        <w:t>static final String MAP_OUTPUT_FILENAME_STRING = "file.out";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>static final String MAP_OUTPUT_INDEX_SUFFIX_STRING = ".index";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>static final String REDUCE_INPUT_FILE_FORMAT_STRING = "%s/map_%d.out";</w:t>
      </w:r>
    </w:p>
    <w:p>
      <w:pPr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其目录为：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eastAsia="宋体"/>
          <w:i/>
          <w:color w:val="660066"/>
          <w:kern w:val="0"/>
          <w:szCs w:val="21"/>
        </w:rPr>
      </w:pPr>
      <w:r>
        <w:rPr>
          <w:rFonts w:hint="default" w:eastAsia="宋体"/>
          <w:i/>
          <w:color w:val="660066"/>
          <w:kern w:val="0"/>
          <w:szCs w:val="21"/>
        </w:rPr>
        <w:t>/tmp/hadoop-hadoop/nm-local-dir/usercache/hadoop/appcache/application_1533738450228_0004/container_1533738450228_0004_01_000002</w:t>
      </w:r>
    </w:p>
    <w:p>
      <w:pPr>
        <w:rPr>
          <w:rFonts w:hint="eastAsia" w:ascii="Times New Roman" w:cs="Times New Roman"/>
          <w:lang w:val="en-US" w:eastAsia="zh-CN"/>
        </w:rPr>
      </w:pPr>
    </w:p>
    <w:p>
      <w:pPr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MapTask#Flush的相关代码如下：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eastAsia="宋体"/>
          <w:i/>
          <w:color w:val="660066"/>
          <w:kern w:val="0"/>
          <w:szCs w:val="21"/>
        </w:rPr>
      </w:pPr>
      <w:r>
        <w:rPr>
          <w:rFonts w:hint="default" w:eastAsia="宋体"/>
          <w:i/>
          <w:color w:val="660066"/>
          <w:kern w:val="0"/>
          <w:szCs w:val="21"/>
        </w:rPr>
        <w:t>Path outputPath = mapOutputFile.getOutputFile();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>fileOutputByteCounter.increment(rfs.getFileStatus(outputPath).getLen());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>// If necessary, make outputs permissive enough for shuffling.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>if (!SHUFFLE_OUTPUT_PERM.equals(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 xml:space="preserve">    SHUFFLE_OUTPUT_PERM.applyUMask(FsPermission.getUMask(job)))) {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 xml:space="preserve">  Path indexPath = mapOutputFile.getOutputIndexFile();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 xml:space="preserve">  rfs.setPermission(outputPath, SHUFFLE_OUTPUT_PERM);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 xml:space="preserve">  rfs.setPermission(indexPath, SHUFFLE_OUTPUT_PERM);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>}</w:t>
      </w:r>
    </w:p>
    <w:p>
      <w:pPr>
        <w:rPr>
          <w:rFonts w:hint="eastAsia" w:ascii="Times New Roman" w:cs="Times New Roman"/>
          <w:lang w:val="en-US" w:eastAsia="zh-CN"/>
        </w:rPr>
      </w:pPr>
    </w:p>
    <w:p>
      <w:pPr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MapReduce相关配置如下：</w:t>
      </w: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eastAsia="宋体"/>
          <w:i/>
          <w:color w:val="660066"/>
          <w:kern w:val="0"/>
          <w:szCs w:val="21"/>
        </w:rPr>
      </w:pPr>
      <w:r>
        <w:rPr>
          <w:rFonts w:hint="default" w:eastAsia="宋体"/>
          <w:i/>
          <w:color w:val="660066"/>
          <w:kern w:val="0"/>
          <w:szCs w:val="21"/>
        </w:rPr>
        <w:t>this.mapOutputFile = ReflectionUtils.newInstance(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 xml:space="preserve">    conf.getClass(MRConfig.TASK_LOCAL_OUTPUT_CLASS,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 xml:space="preserve">      MROutputFiles.class, MapOutputFile.class), conf);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>this.lDirAlloc = new LocalDirAllocator(MRConfig.LOCAL_DIR);</w:t>
      </w:r>
    </w:p>
    <w:p>
      <w:pPr>
        <w:rPr>
          <w:rFonts w:hint="eastAsia" w:ascii="Times New Roman" w:cs="Times New Roman"/>
          <w:lang w:val="en-US" w:eastAsia="zh-CN"/>
        </w:rPr>
      </w:pPr>
    </w:p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eastAsia="宋体"/>
          <w:i/>
          <w:color w:val="660066"/>
          <w:kern w:val="0"/>
          <w:szCs w:val="21"/>
        </w:rPr>
      </w:pPr>
      <w:r>
        <w:rPr>
          <w:rFonts w:hint="default" w:eastAsia="宋体"/>
          <w:i/>
          <w:color w:val="660066"/>
          <w:kern w:val="0"/>
          <w:szCs w:val="21"/>
        </w:rPr>
        <w:t>public static final String TEMP_DIR = "mapreduce.cluster.temp.dir";</w:t>
      </w:r>
      <w:r>
        <w:rPr>
          <w:rFonts w:hint="default" w:eastAsia="宋体"/>
          <w:i/>
          <w:color w:val="660066"/>
          <w:kern w:val="0"/>
          <w:szCs w:val="21"/>
        </w:rPr>
        <w:br w:type="textWrapping"/>
      </w:r>
      <w:r>
        <w:rPr>
          <w:rFonts w:hint="default" w:eastAsia="宋体"/>
          <w:i/>
          <w:color w:val="660066"/>
          <w:kern w:val="0"/>
          <w:szCs w:val="21"/>
        </w:rPr>
        <w:t>public static final String LOCAL_DIR = "mapreduce.cluster.local.dir";</w:t>
      </w:r>
    </w:p>
    <w:p/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eastAsia="宋体"/>
          <w:i/>
          <w:color w:val="660066"/>
          <w:kern w:val="0"/>
          <w:szCs w:val="21"/>
        </w:rPr>
      </w:pPr>
      <w:r>
        <w:rPr>
          <w:rFonts w:hint="eastAsia" w:eastAsia="宋体"/>
          <w:i/>
          <w:color w:val="660066"/>
          <w:kern w:val="0"/>
          <w:szCs w:val="21"/>
        </w:rPr>
        <w:t>mapreduce.cluster.local.dir for child: /hadoop/yarn/local/usercache/hdfs/appcache/application_1533019554063_0049</w:t>
      </w:r>
    </w:p>
    <w:p/>
    <w:p>
      <w:pPr>
        <w:widowControl/>
        <w:pBdr>
          <w:top w:val="single" w:color="888888" w:sz="6" w:space="2"/>
          <w:left w:val="single" w:color="888888" w:sz="6" w:space="0"/>
          <w:bottom w:val="single" w:color="888888" w:sz="6" w:space="2"/>
          <w:right w:val="single" w:color="888888" w:sz="6" w:space="2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eastAsia="宋体"/>
          <w:i/>
          <w:color w:val="660066"/>
          <w:kern w:val="0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Cs w:val="21"/>
        </w:rPr>
        <w:t xml:space="preserve"> $localdir/usercache/$user/appcache/$appId</w:t>
      </w:r>
      <w:r>
        <w:rPr>
          <w:rFonts w:hint="eastAsia" w:eastAsia="宋体"/>
          <w:i/>
          <w:color w:val="660066"/>
          <w:kern w:val="0"/>
          <w:szCs w:val="21"/>
          <w:lang w:val="en-US" w:eastAsia="zh-CN"/>
        </w:rPr>
        <w:t>/output/${attemptId}/</w:t>
      </w:r>
      <w:r>
        <w:rPr>
          <w:rFonts w:hint="default" w:eastAsia="宋体"/>
          <w:i/>
          <w:color w:val="660066"/>
          <w:kern w:val="0"/>
          <w:szCs w:val="21"/>
        </w:rPr>
        <w:t>file.out</w:t>
      </w:r>
    </w:p>
    <w:p>
      <w:pPr>
        <w:rPr>
          <w:rFonts w:hint="eastAsia"/>
        </w:rPr>
      </w:pPr>
    </w:p>
    <w:p>
      <w:pPr>
        <w:rPr>
          <w:rFonts w:hint="eastAsia" w:ascii="Times New Roman" w:cs="Times New Roman"/>
          <w:lang w:val="en-US" w:eastAsia="zh-CN"/>
        </w:rPr>
      </w:pPr>
      <w:bookmarkStart w:id="0" w:name="_GoBack"/>
      <w:r>
        <w:rPr>
          <w:rFonts w:hint="eastAsia" w:ascii="Times New Roman" w:cs="Times New Roman"/>
          <w:lang w:val="en-US" w:eastAsia="zh-CN"/>
        </w:rPr>
        <w:t>https://www.quora.com/When-is-Hadoop-MapReduce-better-than-Spark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B5764"/>
    <w:rsid w:val="011375FB"/>
    <w:rsid w:val="0B4B6936"/>
    <w:rsid w:val="0D70048A"/>
    <w:rsid w:val="0F0F331A"/>
    <w:rsid w:val="16D663B6"/>
    <w:rsid w:val="2FFB5764"/>
    <w:rsid w:val="300B1431"/>
    <w:rsid w:val="35CC03CC"/>
    <w:rsid w:val="38A02024"/>
    <w:rsid w:val="3A651AA7"/>
    <w:rsid w:val="3B350730"/>
    <w:rsid w:val="40EE1A5A"/>
    <w:rsid w:val="45C73392"/>
    <w:rsid w:val="47AC0017"/>
    <w:rsid w:val="47C46ADE"/>
    <w:rsid w:val="4C017B05"/>
    <w:rsid w:val="649C6A81"/>
    <w:rsid w:val="6D535020"/>
    <w:rsid w:val="6F24550C"/>
    <w:rsid w:val="7D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2018-08-07T09:06:00Z</dcterms:created>
  <dc:creator>fys</dc:creator>
  <cp:lastModifiedBy>fys</cp:lastModifiedBy>
  <dcterms:modified xsi:type="dcterms:W3CDTF">2018-08-11T03:34:17Z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