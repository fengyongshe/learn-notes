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MapReduce Task的用户自定义程序适配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MapReduce的Task 执行流程如下：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8" o:spt="75" type="#_x0000_t75" style="height:232.85pt;width:414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8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Task的执行相关类图如下：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6" o:spt="75" type="#_x0000_t75" style="height:238.2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JobImpl初始化，生成MapTask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void createMapTasks(JobImpl job, long inputLength,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          TaskSplitMetaInfo[] splits)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for (int i=0; i &lt; job.numMapTasks; ++i)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TaskImpl task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new MapTaskImpl(job.jobId, i,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job.eventHandler,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job.remoteJobConfFile,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job.conf, splits[i],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job.taskAttemptListener,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job.jobToken, job.jobCredentials,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job.clock,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job.applicationAttemptId.getAttemptId(),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  job.metrics, job.appContext);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job.addTask(task);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MapTask通过YarnChild JVM启动，其启动如下：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$JAVA_HOME/bin/java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org.apache.hadoop.mapred.YarnChild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10.139.4.107  //host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41211       //port  ，以上是MRAppMaster Address信息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attempt_1533738450228_0006_m_000000_02  // attemptID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2           //JVMID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启动YarnChild进程后，从MRAppMaster获取Task信息，获取过程通过RPC调用，源码如下：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JvmTask getTask(JvmContext context)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JVMId jvmId = context.jvmId;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WrappedJvmID wJvmID = new WrappedJvmID(jvmId.getJobId(), jvmId.isMap,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org.apache.hadoop.mapred.Task task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jvmIDToActiveAttemptMap.remove(wJvmID);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launchedJVMs.remove(wJvmID);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LOG.info("JVM with ID: " + jvmId + " given task: " + task.getTaskID());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task.setEncryptedSpillKey(encryptedSpillKey);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jvmTask = new JvmTask(task, false);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jvmTask;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从TaskAtemptListenerImpl#jvmIDToActiveAttemptMap中获取Task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jvmIDToActiveAttemptMap初始化，其用于存放Task数据，在Container创建过程中，生成对应Task，并存放到MRAppMaster中，其执行如下：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taskAttempt.remoteTask =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taskAttempt.createRemoteTask();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taskAttempt.jvmID =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new WrappedJvmID(taskAttempt.remoteTask.getTaskID().getJobID(),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taskAttempt.remoteTask.isMapTask(),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taskAttempt.container.getId().getContainerId());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taskAttempt.taskAttemptListener.registerPendingTask(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taskAttempt.remoteTask, taskAttempt.jvmID);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MapTaskAttemptImpl#createRemoteTask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Task createRemoteTask()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MapTask mapTask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new MapTask("", TypeConverter.fromYarn(getID()), partition,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="420" w:hanging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splitInfo.getSplitIndex(), 1);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mapTask.setUser(conf.get(MRJobConfig.USER_NAME));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mapTask.setConf(conf);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mapTask;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MapTask的执行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MapTask#runNewMapper的执行如下：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void runNewMapper(final JobConf job,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final TaskSplitIndex splitIndex,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final TaskUmbilicalProtocol umbilical,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TaskReporter reporter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   ) 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//获取Map执行的Context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mapContext =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new MapContextImpl&lt;INKEY, INVALUE, OUTKEY, OUTVALUE&gt;(job, getTaskID(),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input, output,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committer,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reporter, split);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 获取Mapper类，并实例化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org.apache.hadoop.mapreduce.Mapper&lt;INKEY,INVALUE,OUTKEY,OUTVALUE&gt; mapper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(org.apache.hadoop.mapreduce.Mapper&lt;INKEY,INVALUE,OUTKEY,OUTVALUE&gt;)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ReflectionUtils.newInstance(taskContext.getMapperClass(), job);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input.initialize(split, mapperContext);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mapper.run(mapperContext);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Mapper的run方法如下：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run(Context context) throws IOException, InterruptedException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setup(context);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try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while (context.nextKeyValue())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map(context.getCurrentKey(), context.getCurrentValue(), context);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run方法中通过while循环获取所有数据。数据封装在Context，类图如下：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7" o:spt="75" type="#_x0000_t75" style="height:211.35pt;width:414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对于MapContextImpl，数据源为InputSplit，从HDFS中获取数据。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B49F"/>
    <w:multiLevelType w:val="singleLevel"/>
    <w:tmpl w:val="00A4B49F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54190F08"/>
    <w:multiLevelType w:val="singleLevel"/>
    <w:tmpl w:val="54190F0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633CC"/>
    <w:rsid w:val="073B1095"/>
    <w:rsid w:val="077D17E1"/>
    <w:rsid w:val="079946CD"/>
    <w:rsid w:val="0C0533FB"/>
    <w:rsid w:val="0F936459"/>
    <w:rsid w:val="2169546E"/>
    <w:rsid w:val="29587C5B"/>
    <w:rsid w:val="29DA77BE"/>
    <w:rsid w:val="3452209B"/>
    <w:rsid w:val="37BE2EDE"/>
    <w:rsid w:val="37D17331"/>
    <w:rsid w:val="38F7311D"/>
    <w:rsid w:val="3B03552A"/>
    <w:rsid w:val="3B41572F"/>
    <w:rsid w:val="3FB75162"/>
    <w:rsid w:val="42401B33"/>
    <w:rsid w:val="440F68D4"/>
    <w:rsid w:val="465C3B8C"/>
    <w:rsid w:val="4BE76148"/>
    <w:rsid w:val="513C4738"/>
    <w:rsid w:val="53CB7F57"/>
    <w:rsid w:val="568633CC"/>
    <w:rsid w:val="583C2F4F"/>
    <w:rsid w:val="5AD72C6C"/>
    <w:rsid w:val="5C832DA7"/>
    <w:rsid w:val="62467134"/>
    <w:rsid w:val="65A73AAF"/>
    <w:rsid w:val="6D535020"/>
    <w:rsid w:val="6FAD2B61"/>
    <w:rsid w:val="79F3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2018-08-09T11:56:00Z</dcterms:created>
  <dc:creator>fys</dc:creator>
  <cp:lastModifiedBy>fys</cp:lastModifiedBy>
  <dcterms:modified xsi:type="dcterms:W3CDTF">2018-08-10T17:16:15Z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