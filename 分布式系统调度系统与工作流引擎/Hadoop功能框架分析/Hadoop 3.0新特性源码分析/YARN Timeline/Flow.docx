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0050" cy="1993900"/>
            <wp:effectExtent l="0" t="0" r="635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FlowContext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container-localizer.log.level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22D1"/>
    <w:rsid w:val="283322D1"/>
    <w:rsid w:val="40346F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2018-09-06T01:38:00Z</dcterms:created>
  <dc:creator>fys</dc:creator>
  <cp:lastModifiedBy>fys</cp:lastModifiedBy>
  <dcterms:modified xsi:type="dcterms:W3CDTF">2018-09-06T06:33:34Z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