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HDFS新特性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 DN Admin Guide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 Disk Balancer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 Router-based Federation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Synthetic Load Generator Guide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MapReduce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Distributed Cache Deploy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Support for YARN Shared Cache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YARN新特性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Shared Cache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Federation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Opportunistic Containers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Launching Applications Using Docker Containers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ResourceManager Restart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 Service V2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Quickstart 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Concepts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 API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 Discovery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Toos: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Resource Estimator Service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Benchmarking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http://hadoop.apache.org/docs/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E3D13"/>
    <w:rsid w:val="0BAE3645"/>
    <w:rsid w:val="229D7FA4"/>
    <w:rsid w:val="29BC16B6"/>
    <w:rsid w:val="2C8E3D13"/>
    <w:rsid w:val="2C912581"/>
    <w:rsid w:val="42B37499"/>
    <w:rsid w:val="4ABE2364"/>
    <w:rsid w:val="54F33FFA"/>
    <w:rsid w:val="5AB6211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2018-08-07T03:05:00Z</dcterms:created>
  <dc:creator>fys</dc:creator>
  <cp:lastModifiedBy>fys</cp:lastModifiedBy>
  <dcterms:modified xsi:type="dcterms:W3CDTF">2018-08-07T03:27:14Z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