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分布式跟踪工具Pinpoint技术</w:t>
      </w:r>
    </w:p>
    <w:p>
      <w:pPr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ind w:firstLine="420" w:firstLineChars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Pinpoint是对Java编写的大规模分布式系统APM(Application Performance Management)工具，是基于Dapper的分布式跟踪系统。前台向后台发起一个查询请求，后台服务可能会调用多个服务，每个服务可能又会调用其他服务，最终将结果返回，汇总到页面上。</w:t>
      </w:r>
    </w:p>
    <w:p>
      <w:pPr>
        <w:ind w:firstLine="420" w:firstLineChars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Pinpoint是完整的性能监控解决方案，从探针、收集器、存储到Web界面的全套体系。而Zipkin只侧重收集器和存储服务，虽然也有用户界面，但其功能与Pinpoint不可同日而语。在Pinpoint中提供Java Agent探针，通过字节码注入的方式实现调用拦截和数据收集，可以做到真正的代码无侵入，只需要在启动服务器的时候添加一些参数，就可以完成探针的部署，而Zipkin的Java接口实现Brave，只提供基本的操作API，如需要与框架或者项目集成的话，就需要手动添加配置文件或者增加代码。Pinpoint系统架构图如下所示：</w:t>
      </w:r>
    </w:p>
    <w:p>
      <w:pPr>
        <w:jc w:val="center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drawing>
          <wp:inline distT="0" distB="0" distL="114300" distR="114300">
            <wp:extent cx="5048250" cy="2828925"/>
            <wp:effectExtent l="0" t="0" r="6350" b="3175"/>
            <wp:docPr id="2" name="图片 2" descr="20180811151113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8081115111314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主要有以下几个组件：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Collector，收集Agent端发送的数据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Agent，部署在应用中，其通过Java Agent向节点应用注入字节码，而不用直接修改源代码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Storage，默认使用HBase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Web UI，从HBase中读取数据并展示给用户</w:t>
      </w:r>
    </w:p>
    <w:p>
      <w:pP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Pinpoint消息的数据结构包含三种类型：Span、Trace和TraceId</w:t>
      </w:r>
    </w:p>
    <w:p>
      <w:pPr>
        <w:numPr>
          <w:ilvl w:val="0"/>
          <w:numId w:val="2"/>
        </w:numP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Span，最基本的调用追踪单元</w:t>
      </w:r>
    </w:p>
    <w:p>
      <w:pPr>
        <w:numPr>
          <w:numId w:val="0"/>
        </w:numPr>
        <w:ind w:firstLine="420" w:firstLineChars="0"/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当远程调用到达的时候，Span指代理该调用的作业，并且携带追踪数据。为了实现代码级别的可见性，Span下面还包含一层SpanEvent的数据结构。每个Span都包含一个SpanId。</w:t>
      </w:r>
    </w:p>
    <w:p>
      <w:pPr>
        <w:numPr>
          <w:ilvl w:val="0"/>
          <w:numId w:val="3"/>
        </w:numP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Trace，相互关联的Span集合</w:t>
      </w:r>
    </w:p>
    <w:p>
      <w:pPr>
        <w:numPr>
          <w:numId w:val="0"/>
        </w:numPr>
        <w:ind w:firstLine="420" w:firstLineChars="0"/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同一个Trace下的Span共享TransactionId，而且会按照SpanId和ParentSpanId排列成一棵有层级关系的树形结构。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TraceId，是TransactionId、SpanId和ParentSpanId的组合，TxId是一个交易下横跨整个分布式系统收发消息的ID，其必须在整个服务器组件中全局唯一。</w:t>
      </w:r>
    </w:p>
    <w:p>
      <w:pPr>
        <w:numPr>
          <w:ilvl w:val="0"/>
          <w:numId w:val="4"/>
        </w:numPr>
        <w:ind w:left="840" w:leftChars="0" w:hanging="420" w:firstLineChars="0"/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TransactionId，识别整个调用链</w:t>
      </w:r>
    </w:p>
    <w:p>
      <w:pPr>
        <w:numPr>
          <w:ilvl w:val="0"/>
          <w:numId w:val="4"/>
        </w:numPr>
        <w:ind w:left="840" w:leftChars="0" w:hanging="420" w:firstLineChars="0"/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SpanId，处理远程调用作业的ID，当调用达到一个节点的时候随即产生</w:t>
      </w:r>
    </w:p>
    <w:p>
      <w:pPr>
        <w:numPr>
          <w:ilvl w:val="0"/>
          <w:numId w:val="4"/>
        </w:numPr>
        <w:ind w:left="840" w:leftChars="0" w:hanging="420" w:firstLineChars="0"/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ParentSpanId，产生当前Span的调用方Span的ID，最初发起方其ParentSpanId是-1，以标志是整个交易的根Span</w:t>
      </w:r>
    </w:p>
    <w:p>
      <w:pPr>
        <w:numPr>
          <w:numId w:val="0"/>
        </w:numP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下图能够比较直观的说明这些ID结构之间的关系：</w:t>
      </w:r>
    </w:p>
    <w:p>
      <w:pPr>
        <w:numPr>
          <w:numId w:val="0"/>
        </w:numPr>
        <w:jc w:val="center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drawing>
          <wp:inline distT="0" distB="0" distL="114300" distR="114300">
            <wp:extent cx="4740275" cy="2005330"/>
            <wp:effectExtent l="0" t="0" r="9525" b="1270"/>
            <wp:docPr id="3" name="图片 3" descr="pinpoint-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pinpoint-id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0275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5"/>
        </w:numP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PinPoint安装和使用</w:t>
      </w:r>
    </w:p>
    <w:p>
      <w:pPr>
        <w:ind w:firstLine="420" w:firstLineChars="0"/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PinPoint使用HBase作为Span数据存储器，其安装不再介绍，从Github上下载Agent、Collector及Web安装文件。</w:t>
      </w:r>
    </w:p>
    <w:p>
      <w:pPr>
        <w:pStyle w:val="3"/>
        <w:numPr>
          <w:ilvl w:val="1"/>
          <w:numId w:val="5"/>
        </w:num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安装Pinpoint Collector</w:t>
      </w:r>
    </w:p>
    <w:p>
      <w:pP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Pinpoint Collector用于接收Agent收到的Span数据，并将其写入到存储系统中，其安装与配置步骤如下：</w:t>
      </w:r>
    </w:p>
    <w:p>
      <w:pPr>
        <w:numPr>
          <w:ilvl w:val="0"/>
          <w:numId w:val="6"/>
        </w:numP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下载安装文件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 w:firstLine="210" w:firstLineChars="10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wget </w:t>
      </w: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instrText xml:space="preserve"> HYPERLINK "https://github.com/naver/pinpoint/releases/download/1.8.0/pinpoint-collector-1.8.0.war" </w:instrText>
      </w: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fldChar w:fldCharType="separate"/>
      </w: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>https://github.com/naver/pinpoint/releases/download/1.8.0/pinpoint-collector-1.8.0.war</w:t>
      </w: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fldChar w:fldCharType="end"/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 w:firstLine="210" w:firstLineChars="10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numPr>
          <w:ilvl w:val="0"/>
          <w:numId w:val="6"/>
        </w:numP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准备安装目录</w:t>
      </w:r>
    </w:p>
    <w:p>
      <w:pPr>
        <w:numPr>
          <w:ilvl w:val="0"/>
          <w:numId w:val="6"/>
        </w:numP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配置</w:t>
      </w:r>
    </w:p>
    <w:p>
      <w:pPr>
        <w:numPr>
          <w:ilvl w:val="0"/>
          <w:numId w:val="6"/>
        </w:numP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启动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pStyle w:val="2"/>
        <w:numPr>
          <w:ilvl w:val="0"/>
          <w:numId w:val="5"/>
        </w:numP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源码分析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Java Agent</w:t>
      </w:r>
    </w:p>
    <w:p>
      <w:pPr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https://blog.csdn.net/mingyu1016/article/details/53925611</w:t>
      </w:r>
    </w:p>
    <w:p>
      <w:p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https://github.com/naver/pinpoint</w:t>
      </w:r>
    </w:p>
    <w:p>
      <w:p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http://www.tangrui.net/2016/pinpoint-plugin-development.html</w:t>
      </w:r>
    </w:p>
    <w:p>
      <w:p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http://www.tangrui.net/2016/implement-distributed-tracking-system-with-zipkin-and-brave.html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37D935"/>
    <w:multiLevelType w:val="singleLevel"/>
    <w:tmpl w:val="8837D935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EE40A0D1"/>
    <w:multiLevelType w:val="singleLevel"/>
    <w:tmpl w:val="EE40A0D1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1EF0C366"/>
    <w:multiLevelType w:val="multilevel"/>
    <w:tmpl w:val="1EF0C366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33C7640B"/>
    <w:multiLevelType w:val="singleLevel"/>
    <w:tmpl w:val="33C7640B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52F9EE4B"/>
    <w:multiLevelType w:val="singleLevel"/>
    <w:tmpl w:val="52F9EE4B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5BED8E35"/>
    <w:multiLevelType w:val="singleLevel"/>
    <w:tmpl w:val="5BED8E35"/>
    <w:lvl w:ilvl="0" w:tentative="0">
      <w:start w:val="2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D03C1C"/>
    <w:rsid w:val="01F530A8"/>
    <w:rsid w:val="02A1498B"/>
    <w:rsid w:val="030F4CFB"/>
    <w:rsid w:val="05493A74"/>
    <w:rsid w:val="097B66D7"/>
    <w:rsid w:val="0A5F5230"/>
    <w:rsid w:val="0AC81C20"/>
    <w:rsid w:val="0CF41706"/>
    <w:rsid w:val="0FEC25D5"/>
    <w:rsid w:val="13220AA3"/>
    <w:rsid w:val="14C26EBB"/>
    <w:rsid w:val="17E1696D"/>
    <w:rsid w:val="188D52E8"/>
    <w:rsid w:val="18C7680D"/>
    <w:rsid w:val="1B204C1A"/>
    <w:rsid w:val="1BAC6B5F"/>
    <w:rsid w:val="1D650558"/>
    <w:rsid w:val="23BD267C"/>
    <w:rsid w:val="28830ECA"/>
    <w:rsid w:val="289B6417"/>
    <w:rsid w:val="29B153CC"/>
    <w:rsid w:val="2BF376B7"/>
    <w:rsid w:val="2DB9313A"/>
    <w:rsid w:val="2E2B3FB8"/>
    <w:rsid w:val="32041315"/>
    <w:rsid w:val="32AE6629"/>
    <w:rsid w:val="36271AEC"/>
    <w:rsid w:val="39D36338"/>
    <w:rsid w:val="3AFB0D40"/>
    <w:rsid w:val="3B6A1161"/>
    <w:rsid w:val="3CD7437E"/>
    <w:rsid w:val="3EAC333B"/>
    <w:rsid w:val="41D03C1C"/>
    <w:rsid w:val="449A03ED"/>
    <w:rsid w:val="45862A23"/>
    <w:rsid w:val="45953AEC"/>
    <w:rsid w:val="487336A5"/>
    <w:rsid w:val="500B4BE0"/>
    <w:rsid w:val="534B2091"/>
    <w:rsid w:val="56563F48"/>
    <w:rsid w:val="57407FDD"/>
    <w:rsid w:val="57A5564B"/>
    <w:rsid w:val="58563770"/>
    <w:rsid w:val="58615097"/>
    <w:rsid w:val="59F05BB5"/>
    <w:rsid w:val="5BA553FF"/>
    <w:rsid w:val="5BDC2C57"/>
    <w:rsid w:val="5C612E8F"/>
    <w:rsid w:val="607448BE"/>
    <w:rsid w:val="654D67A9"/>
    <w:rsid w:val="67696521"/>
    <w:rsid w:val="6C4C4AD1"/>
    <w:rsid w:val="6D535020"/>
    <w:rsid w:val="722D6508"/>
    <w:rsid w:val="72BC5023"/>
    <w:rsid w:val="79F92623"/>
    <w:rsid w:val="7D38510A"/>
    <w:rsid w:val="7DD0259A"/>
    <w:rsid w:val="7E370A7A"/>
    <w:rsid w:val="7F77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ys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689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2018-09-23T12:41:00Z</dcterms:created>
  <dc:creator>fys</dc:creator>
  <cp:lastModifiedBy>fys</cp:lastModifiedBy>
  <dcterms:modified xsi:type="dcterms:W3CDTF">2018-09-24T01:05:44Z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