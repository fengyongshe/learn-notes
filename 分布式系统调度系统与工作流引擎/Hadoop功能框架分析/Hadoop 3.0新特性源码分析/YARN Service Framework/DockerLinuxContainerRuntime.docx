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DockerLinuxContainerRuntime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https://issues.apache.org/jira/browse/YARN-3853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11576B"/>
    <w:rsid w:val="1D7A4A73"/>
    <w:rsid w:val="2B0D7F6A"/>
    <w:rsid w:val="3111576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2018-09-07T13:03:00Z</dcterms:created>
  <dc:creator>fys</dc:creator>
  <cp:lastModifiedBy>fys</cp:lastModifiedBy>
  <dcterms:modified xsi:type="dcterms:W3CDTF">2018-09-07T13:04:31Z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