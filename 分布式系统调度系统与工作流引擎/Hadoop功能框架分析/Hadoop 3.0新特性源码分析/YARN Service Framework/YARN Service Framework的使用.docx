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 Framework的编译、安装和使用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编译、配置和启动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1）编译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从gerrit上下载源码，打开后执行如下：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mvn package -Pdist,native,yarn-ui -DskipTests -Dtar -Dhbase.profile=2.0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编译出yarn-ui依赖的webapp，见目录target/webapp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2）配置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在yarn-site.xml中添加配置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&lt;name&gt;yarn.webapp.api-service.enable&lt;/name&gt;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&lt;name&gt;yarn.webapp.ui2.enable&lt;/name&gt;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&lt;/property&gt;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重启YARN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创建Yarn Service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Yarn Service Framework有两种使用方式，这两种方式都是直接调用api-service来实现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Hadoop客户端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使用以下提供的JSON文件运行命令：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$yarn app -launch my-sleeper sleeper.json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"name": "sleeper-service",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"version": "1.0.0",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"components" 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[{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"name": "sleeper",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"number_of_containers": 2,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"launch_command": "sleep 900000",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"resource":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"cpus": 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"memory": "256" } }]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获取应用程序的状态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$ yarn app -status my-sleeper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"name": "my-sleeper",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"id": "application_1535536235958_0001",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"lifetime": -1,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"components": [{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"name": "sleeper",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"dependencies": [],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"resource":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"cpus": 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"memory": "256"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"state": "STABLE",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"configuration":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"properties": {},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"env": {},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"files": []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"quicklinks": [],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"containers": [{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"id": "container_e08_1535536235958_0001_01_000002",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"ip": "10.139.4.107",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"hostname": "fys2.cmss.com",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"state": "READY",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"launch_time": 1535536941077,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"bare_host": "fys2.cmss.com",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"component_instance_name": "sleeper-0"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},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查看YARN Web UI中可以查找到对应的服务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8197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其他命令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$yarn app -flex my-sleeper -component sleeper 3    //把容器数量增加到3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$yarn app -stop my-sleeper    //停止这个服务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$yarn app -start my-sleeper    //启动停止的服务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YARN Web UI2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主页面打开如下：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15030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通过YARN Web UI创建Service的页面如下：</w:t>
      </w:r>
    </w:p>
    <w:p>
      <w:r>
        <w:drawing>
          <wp:inline distT="0" distB="0" distL="114300" distR="114300">
            <wp:extent cx="5267960" cy="2620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配置Service Name， Component使用的资源及启动命令，然后启动，执行后yarn 中信息如下：</w:t>
      </w:r>
    </w:p>
    <w:p>
      <w:r>
        <w:drawing>
          <wp:inline distT="0" distB="0" distL="114300" distR="114300">
            <wp:extent cx="5269230" cy="17221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执行效果与通过命令行提交程序的结果相同。</w:t>
      </w: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Yarn UI2界面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下面介绍各tab功能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Queues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界面如下：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1722120"/>
            <wp:effectExtent l="0" t="0" r="8890" b="5080"/>
            <wp:docPr id="5" name="图片 5" descr="C:\Users\fys\Documents\Fetion\1345511229\temp\b73478e06895668d20c4f175bbcdb2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fys\Documents\Fetion\1345511229\temp\b73478e06895668d20c4f175bbcdb28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有下面几个功能模块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队列概览图</w:t>
      </w:r>
    </w:p>
    <w:p>
      <w:pPr>
        <w:pStyle w:val="7"/>
        <w:widowControl/>
        <w:ind w:left="36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包括与哪些队列，队列信息，队列容量和提交到这些队列的应用信息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点进去该队列后，可以看到具体的队列数据，如下图所示：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2214245"/>
            <wp:effectExtent l="0" t="0" r="8890" b="8255"/>
            <wp:docPr id="6" name="图片 6" descr="C:\Users\fys\Documents\Fetion\1345511229\temp\c4e42724db196bb5db4c778307b0f1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fys\Documents\Fetion\1345511229\temp\c4e42724db196bb5db4c778307b0f1b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包括：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队列information，容量，提交的应用及配置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在该队列中运行的app，Application List，子界面如下：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695325"/>
            <wp:effectExtent l="0" t="0" r="8890" b="3175"/>
            <wp:docPr id="7" name="图片 7" descr="C:\Users\fys\Documents\Fetion\1345511229\temp\97cff1f6ee36b325023f55cc02a6b9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fys\Documents\Fetion\1345511229\temp\97cff1f6ee36b325023f55cc02a6b9a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进入Application history Info后，可以看到详细信息：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1621155"/>
            <wp:effectExtent l="0" t="0" r="8890" b="4445"/>
            <wp:docPr id="8" name="图片 8" descr="C:\Users\fys\Documents\Fetion\1345511229\temp\b97cd4f19cdf151c88de1188e12e9b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fys\Documents\Fetion\1345511229\temp\b97cd4f19cdf151c88de1188e12e9b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3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3.2 Applications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列举所有的应用，如下图所示：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1866900"/>
            <wp:effectExtent l="0" t="0" r="8890" b="0"/>
            <wp:docPr id="9" name="图片 9" descr="C:\Users\fys\Documents\Fetion\1345511229\temp\3b6b5da4492a9899a507b8d6647bcb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fys\Documents\Fetion\1345511229\temp\3b6b5da4492a9899a507b8d6647bcbc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3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3.3 Nodes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所有的节点信息，如下图所示：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2017395"/>
            <wp:effectExtent l="0" t="0" r="8890" b="1905"/>
            <wp:docPr id="10" name="图片 10" descr="C:\Users\fys\Documents\Fetion\1345511229\temp\173d9795860a3f4ebc3077ea56458e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fys\Documents\Fetion\1345511229\temp\173d9795860a3f4ebc3077ea56458e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3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3.4 Services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该界面用于创建Long Runnign Service，界面如下所示：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1353820"/>
            <wp:effectExtent l="0" t="0" r="8890" b="5080"/>
            <wp:docPr id="11" name="图片 11" descr="C:\Users\fys\Documents\Fetion\1345511229\temp\9af79ac2a7096e9e5df0631207ee00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fys\Documents\Fetion\1345511229\temp\9af79ac2a7096e9e5df0631207ee003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在总览中可以看到所有Finished Service和Running Services。在右上角有创建Service按钮，进入界面，如下所示：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2362200"/>
            <wp:effectExtent l="0" t="0" r="8890" b="0"/>
            <wp:docPr id="12" name="图片 12" descr="C:\Users\fys\Documents\Fetion\1345511229\temp\7407df7ccc700e38d072d9a9c3007f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fys\Documents\Fetion\1345511229\temp\7407df7ccc700e38d072d9a9c3007fe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从图中可以看到几个部分：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Saved Templates，已经保存好的模板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Service Definition，分成两类Standard，在界面上勾选服务，如下：</w:t>
      </w:r>
    </w:p>
    <w:p>
      <w:pPr>
        <w:pStyle w:val="7"/>
        <w:widowControl/>
        <w:ind w:left="36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0" distR="0">
            <wp:extent cx="5274310" cy="2239645"/>
            <wp:effectExtent l="0" t="0" r="8890" b="8255"/>
            <wp:docPr id="13" name="图片 13" descr="C:\Users\fys\Documents\Fetion\1345511229\temp\afbf48c12ba6be6b9e383dd69f04d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fys\Documents\Fetion\1345511229\temp\afbf48c12ba6be6b9e383dd69f04dd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可以配置服务名，使用队列，生命周期，服务的组件和配置等</w:t>
      </w:r>
    </w:p>
    <w:p>
      <w:pPr>
        <w:numPr>
          <w:numId w:val="0"/>
        </w:numP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Custom，使用JSON配置格式。</w:t>
      </w:r>
    </w:p>
    <w:p>
      <w:pPr>
        <w:numPr>
          <w:numId w:val="0"/>
        </w:numP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F9156"/>
    <w:multiLevelType w:val="singleLevel"/>
    <w:tmpl w:val="EB3F91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607EA4"/>
    <w:multiLevelType w:val="multilevel"/>
    <w:tmpl w:val="2D607EA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67C0B"/>
    <w:multiLevelType w:val="multilevel"/>
    <w:tmpl w:val="2E867C0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05D783"/>
    <w:multiLevelType w:val="singleLevel"/>
    <w:tmpl w:val="5405D78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20A0D"/>
    <w:rsid w:val="00376AD3"/>
    <w:rsid w:val="00837B22"/>
    <w:rsid w:val="02077D19"/>
    <w:rsid w:val="047C724A"/>
    <w:rsid w:val="13D9216C"/>
    <w:rsid w:val="14E653A4"/>
    <w:rsid w:val="17832631"/>
    <w:rsid w:val="19352486"/>
    <w:rsid w:val="1A4A1627"/>
    <w:rsid w:val="1C3E1E70"/>
    <w:rsid w:val="1F231900"/>
    <w:rsid w:val="1F2A63F7"/>
    <w:rsid w:val="22D208B7"/>
    <w:rsid w:val="23C13BF6"/>
    <w:rsid w:val="2F6430D7"/>
    <w:rsid w:val="2FB02D65"/>
    <w:rsid w:val="32DE1093"/>
    <w:rsid w:val="332A56E3"/>
    <w:rsid w:val="38D50973"/>
    <w:rsid w:val="393569B3"/>
    <w:rsid w:val="46764F50"/>
    <w:rsid w:val="48022C24"/>
    <w:rsid w:val="483D6138"/>
    <w:rsid w:val="4ED76832"/>
    <w:rsid w:val="571C67D6"/>
    <w:rsid w:val="595D56DA"/>
    <w:rsid w:val="5D823C78"/>
    <w:rsid w:val="62320A0D"/>
    <w:rsid w:val="65023416"/>
    <w:rsid w:val="68217D96"/>
    <w:rsid w:val="693121F6"/>
    <w:rsid w:val="6A415EFC"/>
    <w:rsid w:val="6A815540"/>
    <w:rsid w:val="6D535020"/>
    <w:rsid w:val="6E573A38"/>
    <w:rsid w:val="6E9746E7"/>
    <w:rsid w:val="6F5F0AC9"/>
    <w:rsid w:val="71FE0F76"/>
    <w:rsid w:val="72065CF5"/>
    <w:rsid w:val="73245993"/>
    <w:rsid w:val="735D38E9"/>
    <w:rsid w:val="73C53574"/>
    <w:rsid w:val="759F6030"/>
    <w:rsid w:val="7CE469FB"/>
    <w:rsid w:val="7FB7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2018-08-29T01:21:00Z</dcterms:created>
  <dc:creator>fys</dc:creator>
  <cp:lastModifiedBy>fys</cp:lastModifiedBy>
  <dcterms:modified xsi:type="dcterms:W3CDTF">2018-08-29T15:06:04Z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