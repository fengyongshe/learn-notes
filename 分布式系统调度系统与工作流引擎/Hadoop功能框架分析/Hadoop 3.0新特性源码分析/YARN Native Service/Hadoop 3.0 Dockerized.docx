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3.0新特性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3.0是一个大版本，具有很多新特性，</w:t>
      </w:r>
    </w:p>
    <w:p>
      <w:pPr>
        <w:numPr>
          <w:ilvl w:val="0"/>
          <w:numId w:val="1"/>
        </w:numPr>
        <w:ind w:left="42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Service framework</w:t>
      </w:r>
    </w:p>
    <w:p>
      <w:pPr>
        <w:numPr>
          <w:ilvl w:val="0"/>
          <w:numId w:val="1"/>
        </w:numPr>
        <w:ind w:left="42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Erasure coding</w:t>
      </w:r>
    </w:p>
    <w:p>
      <w:pPr>
        <w:numPr>
          <w:ilvl w:val="0"/>
          <w:numId w:val="1"/>
        </w:numPr>
        <w:ind w:left="42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扩展性及有用性，支持多Standby NameNodes</w:t>
      </w:r>
    </w:p>
    <w:p>
      <w:pPr>
        <w:numPr>
          <w:ilvl w:val="0"/>
          <w:numId w:val="1"/>
        </w:numPr>
        <w:ind w:left="42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支持GPU、FPGA</w:t>
      </w:r>
    </w:p>
    <w:p>
      <w:pPr>
        <w:numPr>
          <w:ilvl w:val="0"/>
          <w:numId w:val="1"/>
        </w:numPr>
        <w:ind w:left="42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Intra-node disk balancing</w:t>
      </w:r>
    </w:p>
    <w:p>
      <w:pPr>
        <w:numPr>
          <w:ilvl w:val="0"/>
          <w:numId w:val="1"/>
        </w:numPr>
        <w:ind w:left="42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3支持基于用户limit及应用优先级实现队列内资源竞争</w:t>
      </w:r>
    </w:p>
    <w:p>
      <w:pPr>
        <w:numPr>
          <w:ilvl w:val="0"/>
          <w:numId w:val="1"/>
        </w:numPr>
        <w:ind w:left="42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放置约束，用于在集群中部署微服务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https://zh.hortonworks.com/blog/apache-hadoop-3-1-giant-leap-big-data/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为了支持多样化的数据密集型负载，使用容器技术是主要途径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8490" cy="2636520"/>
            <wp:effectExtent l="0" t="0" r="3810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使用Docker将封装lib和依赖文件中及在同一个集群可以支持不同版本的服务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要实现以下功能：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编排无状态的分布式应用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打包Spark应用的lib，减少部署遇到的依赖冲突问题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在YARN中启动Container Cloud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在不同OS上运行测试，而且OS升级不影响应用的运行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为了在YARN中支持Docker，需要两个关键技术：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Docker runtime support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Service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Service在一个服务定义文件中用于定义组件的layout及服务执行参数（重试policies及配置）。用户向集群提交spec file，使用Docker runtime来通过NM启动Docker。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2190750"/>
            <wp:effectExtent l="0" t="0" r="0" b="635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Blog 1~5: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https://zh.hortonworks.com/blog/first-class-support-long-running-services-apache-hadoop-yarn/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https://issues.apache.org/jira/browse/YARN-5079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https://issues.apache.org/jira/browse/YARN-4793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https://issues.apache.org/jira/browse/YARN-4757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https://issues.apache.org/jira/browse/YARN-6419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https://zh.hortonworks.com/blog/data-lake-3-0-part-2-multi-colored-yarn/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https://zh.hortonworks.com/blog/data-lake-3-0-deploy-minutes-cut-tco-half/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https://zh.hortonworks.com/blog/trying-containerized-applications-apache-hadoop-yarn-3-1/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"https://zh.hortonworks.com/blog/apache-hadoop-3-1-0-released-and-a-look-back/"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https://zh.hortonworks.com/blog/apache-hadoop-3-1-0-released-and-a-look-back/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FDBF1"/>
    <w:multiLevelType w:val="singleLevel"/>
    <w:tmpl w:val="CC5FDBF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CB4977A"/>
    <w:multiLevelType w:val="singleLevel"/>
    <w:tmpl w:val="4CB4977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65DCE02D"/>
    <w:multiLevelType w:val="singleLevel"/>
    <w:tmpl w:val="65DCE02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53605"/>
    <w:rsid w:val="02173D37"/>
    <w:rsid w:val="02824B87"/>
    <w:rsid w:val="04A7502E"/>
    <w:rsid w:val="080F6142"/>
    <w:rsid w:val="08B715E5"/>
    <w:rsid w:val="0B386B3F"/>
    <w:rsid w:val="0C875CDA"/>
    <w:rsid w:val="0CE919C7"/>
    <w:rsid w:val="0DB53605"/>
    <w:rsid w:val="0EBD680D"/>
    <w:rsid w:val="0EF03682"/>
    <w:rsid w:val="10AC0BE4"/>
    <w:rsid w:val="129C4BA8"/>
    <w:rsid w:val="18514D42"/>
    <w:rsid w:val="19721DF1"/>
    <w:rsid w:val="1F8A3578"/>
    <w:rsid w:val="206256B2"/>
    <w:rsid w:val="21141E5C"/>
    <w:rsid w:val="2610673E"/>
    <w:rsid w:val="26685566"/>
    <w:rsid w:val="281B48FF"/>
    <w:rsid w:val="29B34F33"/>
    <w:rsid w:val="326D4669"/>
    <w:rsid w:val="33757EDE"/>
    <w:rsid w:val="346F6B1C"/>
    <w:rsid w:val="363D685F"/>
    <w:rsid w:val="3691705C"/>
    <w:rsid w:val="3A1659DD"/>
    <w:rsid w:val="3A7D385D"/>
    <w:rsid w:val="3C46120D"/>
    <w:rsid w:val="3E685816"/>
    <w:rsid w:val="3EBC4E0B"/>
    <w:rsid w:val="40302990"/>
    <w:rsid w:val="412F3A25"/>
    <w:rsid w:val="42691391"/>
    <w:rsid w:val="437700DD"/>
    <w:rsid w:val="45C010D1"/>
    <w:rsid w:val="4776571B"/>
    <w:rsid w:val="4A7E2121"/>
    <w:rsid w:val="4EEC3F53"/>
    <w:rsid w:val="4F9A039B"/>
    <w:rsid w:val="53D819B0"/>
    <w:rsid w:val="54BB0AE9"/>
    <w:rsid w:val="55723734"/>
    <w:rsid w:val="577B4809"/>
    <w:rsid w:val="5824047C"/>
    <w:rsid w:val="5BF1246B"/>
    <w:rsid w:val="5FCD660B"/>
    <w:rsid w:val="61A275AA"/>
    <w:rsid w:val="622867ED"/>
    <w:rsid w:val="623D2D1F"/>
    <w:rsid w:val="63804988"/>
    <w:rsid w:val="63B834B4"/>
    <w:rsid w:val="667863FA"/>
    <w:rsid w:val="66B94F2E"/>
    <w:rsid w:val="67D82514"/>
    <w:rsid w:val="6A4A45A2"/>
    <w:rsid w:val="6D535020"/>
    <w:rsid w:val="6F5B61BF"/>
    <w:rsid w:val="6FAB5A34"/>
    <w:rsid w:val="708845E7"/>
    <w:rsid w:val="70904B26"/>
    <w:rsid w:val="71484286"/>
    <w:rsid w:val="73DF54A5"/>
    <w:rsid w:val="74C416EC"/>
    <w:rsid w:val="76A710C5"/>
    <w:rsid w:val="784547C0"/>
    <w:rsid w:val="7AB63681"/>
    <w:rsid w:val="7B670425"/>
    <w:rsid w:val="7FEE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2018-08-25T01:10:00Z</dcterms:created>
  <dc:creator>fys</dc:creator>
  <cp:lastModifiedBy>fys</cp:lastModifiedBy>
  <dcterms:modified xsi:type="dcterms:W3CDTF">2018-08-27T01:05:37Z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