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YARN Shared Cache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YARN App可以使用其他App及本App上轮执行时上传的资源，避免重复上传相同的文件，从而节省网络资源及减小应用启动时间，该功能是通过YARN Shared Cache来提供。其系统架构图如下所示：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10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核心组件：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SCM，Shared Cache Service的主要组件，与客户端交互提供Shared Cache中的资源并用于缓存的清理。SCM以单独的进程运行在任意节点，避免影响YARN集群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Localization Service，资源在本地化时，NM使用Localization Service将资源添加到Shared Cache，默认情况下Application Master Container向缓存中添加资源。YARN 应用的开发者可以通过ContainerLauchContext来显示指定Container上传哪些资源。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Shared Cache Client，YARN应用的开发者和用户通过Shared Cache Client与Cache交互。其实现功能包括计算资源的checksum、在Shared Cache中声明应用资源、在应用生命周期使用资源等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Shared Cache HDFS Directory，用于存储Shared Cache资源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Shared Cache使用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1）创建Shared Cache在HDFS中的路径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$hdfs dfs -mkdir /sharedcache  //目录权限0755，所属者为share cache manager启动用户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配置yarn-site.xml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&lt;name&gt;yarn.sharedcache.enabled&lt;/name&gt;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&lt;name&gt;yarn.sharedcache.root-dir&lt;/name&gt;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&lt;value&gt;/sharedcache&lt;/value&gt;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启动SharedCache 守护进程，命令如下：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yarn --daemon start sharedcachemanager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启动进程及使用端口如下：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27478 SharedCacheManager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netstat -anp|grep 27478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tcp    0      0 0.0.0.0:8045    0.0.0.0:*       LISTEN      27478/java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tcp    0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0 0.0.0.0:8046     0.0.0.0:*  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LISTEN      27478/java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tcp    0     0 0.0.0.0:8047    0.0.0.0:*  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LISTEN      27478/java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tcp    0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0 0.0.0.0:8788    0.0.0.0:*  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LISTEN      27478/java 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界面如下：</w:t>
      </w:r>
    </w:p>
    <w:p>
      <w:r>
        <w:drawing>
          <wp:inline distT="0" distB="0" distL="114300" distR="114300">
            <wp:extent cx="5272405" cy="17818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可配置参数如下表所示：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334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参数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yarn.sharedcache.enabled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是否开启sharedcache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yarn.sharedcache.root-dir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sharecached的根目录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/sharedcache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yarn.sharedcache.nested-level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sharedcache目录的最大层次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yarn.sharedcache.store.class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SCM Store的实现类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InMemorySCMStore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yarn.sharedcache.store.in-memory.staleness-period-mins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资源的失效时间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10080min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yarn.sharedcache.store.in-memory.initial-delay-mins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CacheManager启动后cache clean的delay时间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yarn.sharedcache.store.in-memory.check-period-mins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Cache的check周期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720min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yarn.sharedcache.admin.address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Shared Cache的管理端口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0.0.0.0:8047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yarn.sharedcache.admin.thread-count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管理线程数目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yarn.sharedcache.webapp.address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Web App的端口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0.0.0.0:8788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yarn.sharedcache.cleaner.period-mins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Cache的clean周期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yarn.sharedcache.cleaner.initial-delay-mins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CacheManager启动后Clean开启的delay周期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yarn.sharedcache.cleaner.resource-sleep-ms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处理两个Resource的sleep时间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yarn.sharedcache.uploader.server.address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与NM通信的端口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0.0.0.0:8046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yarn.sharedcache.uploader.server.thread-count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处理NM发送的资源处理请求的线程数目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yarn.sharedcache.client-server.address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SCM的客户端端口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0.0.0.0:8045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yarn.sharedcache.client-server.thread-count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处理客户端请求的线程数目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yarn.sharedcache.checksum.algo.impl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计算checksum的算法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ChecksumSHA256Impl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yarn.sharedcache.nm.uploader.replication.factor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NM的uploader的上传的资源副本数目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yarn.sharedcache.nm.uploader.thread-count</w:t>
            </w:r>
          </w:p>
        </w:tc>
        <w:tc>
          <w:tcPr>
            <w:tcW w:w="33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NM Uploader的线程数目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MapReduce Support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MapReduce可以通过使用YARN SharedCache，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减少Job提交时间，使用步骤如下：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1）配置参数，mapred-site.xml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&lt;name&gt;mapreduce.job.sharedcache.mode&lt;/name&gt;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&lt;value&gt;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en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abled&lt;/value&gt;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MapReduce用户基于resource Type上传资源，当启动时首先检查cache中存在已使用的资源，没有则异步上传该资源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配置mapreduce sharedcache参数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&lt;name&gt;mapreduce.job.cache.sharedcache.files&lt;/name&gt;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&lt;value&gt;/data/README.txt&lt;/value&gt;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&lt;/property&gt;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提交Job作业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hadoop jar share/hadoop/mapreduce/hadoop-mapreduce-examples-3.2.0-SNAPSHOT.jar pi 1 1000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执行后查看sharedcache目录，如下：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/sharedcache/5/6/0/560c5fa5e0b8c5ad4fb527fb173571f662e8c06f1bf12307cd20e80e9586380b/README.txt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文件上传到sharedcache目录下，查看页面如下：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16935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https://issues.apache.org/jira/browse/YARN-1492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https://issues.apache.org/jira/browse/YARN-7282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CD92D"/>
    <w:multiLevelType w:val="singleLevel"/>
    <w:tmpl w:val="A4BCD92D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FD8A8FC2"/>
    <w:multiLevelType w:val="singleLevel"/>
    <w:tmpl w:val="FD8A8F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A7107BC"/>
    <w:multiLevelType w:val="singleLevel"/>
    <w:tmpl w:val="6A7107BC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6D1C5685"/>
    <w:multiLevelType w:val="singleLevel"/>
    <w:tmpl w:val="6D1C56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55105"/>
    <w:rsid w:val="026E2860"/>
    <w:rsid w:val="03597581"/>
    <w:rsid w:val="073712A2"/>
    <w:rsid w:val="0C3C0BF1"/>
    <w:rsid w:val="17460A78"/>
    <w:rsid w:val="1C183FAA"/>
    <w:rsid w:val="202B7347"/>
    <w:rsid w:val="250300B9"/>
    <w:rsid w:val="25EF1B25"/>
    <w:rsid w:val="2B2329F9"/>
    <w:rsid w:val="2BA05051"/>
    <w:rsid w:val="2CD27D24"/>
    <w:rsid w:val="2F6A150C"/>
    <w:rsid w:val="3009475C"/>
    <w:rsid w:val="31857675"/>
    <w:rsid w:val="35023C73"/>
    <w:rsid w:val="3579526A"/>
    <w:rsid w:val="358E525D"/>
    <w:rsid w:val="36055105"/>
    <w:rsid w:val="38BC07D6"/>
    <w:rsid w:val="39484ED5"/>
    <w:rsid w:val="3A4E660A"/>
    <w:rsid w:val="3AAD6F0A"/>
    <w:rsid w:val="3B2128DB"/>
    <w:rsid w:val="3C054AD9"/>
    <w:rsid w:val="3CDE3F3F"/>
    <w:rsid w:val="3DD01F5F"/>
    <w:rsid w:val="3F0B3DBF"/>
    <w:rsid w:val="3F8D4D4B"/>
    <w:rsid w:val="41712DE8"/>
    <w:rsid w:val="458B2D1C"/>
    <w:rsid w:val="481E1904"/>
    <w:rsid w:val="4AA76FF1"/>
    <w:rsid w:val="4CB1205B"/>
    <w:rsid w:val="5577646D"/>
    <w:rsid w:val="5713256D"/>
    <w:rsid w:val="591C2825"/>
    <w:rsid w:val="5D593562"/>
    <w:rsid w:val="61B27379"/>
    <w:rsid w:val="63053EDF"/>
    <w:rsid w:val="65FE786D"/>
    <w:rsid w:val="663762A5"/>
    <w:rsid w:val="681D4524"/>
    <w:rsid w:val="693032E9"/>
    <w:rsid w:val="6A1B541A"/>
    <w:rsid w:val="6BA0298D"/>
    <w:rsid w:val="6C510825"/>
    <w:rsid w:val="6D535020"/>
    <w:rsid w:val="72697E97"/>
    <w:rsid w:val="73B166A3"/>
    <w:rsid w:val="745C1A32"/>
    <w:rsid w:val="74936300"/>
    <w:rsid w:val="7AB803A2"/>
    <w:rsid w:val="7B5951A4"/>
    <w:rsid w:val="7B8C44A9"/>
    <w:rsid w:val="7E9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2018-08-07T09:17:00Z</dcterms:created>
  <dc:creator>fys</dc:creator>
  <cp:lastModifiedBy>fys</cp:lastModifiedBy>
  <dcterms:modified xsi:type="dcterms:W3CDTF">2018-08-08T13:47:44Z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