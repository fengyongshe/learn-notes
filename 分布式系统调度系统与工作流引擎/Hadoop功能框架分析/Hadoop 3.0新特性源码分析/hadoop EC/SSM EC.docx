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SSM EC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数据写入到对应目录后，SSM Server扫描每个文件，启动Task将文件转换为EC文件，EC的执行Rule定义如下：</w:t>
      </w:r>
      <w:bookmarkStart w:id="0" w:name="_GoBack"/>
      <w:bookmarkEnd w:id="0"/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file:path matches "/ec" a | setecpolicy  -ecPolicy  XOR-2-1-1024k</w:t>
      </w:r>
    </w:p>
    <w:p>
      <w:pP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在Smart-Hadoop中增加EC Policy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@ActionSignature(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actionId = "setecpolicy",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displayName = "setecpolicy",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usage = HdfsAction.FILE_PATH + " $file " + SetErasureCodingPolicyAction.EC_POLICY + " $policy"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SetErasureCodingPolicyAction extends HdfsAction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static final String EC_POLICY = "-ecPolicy";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String fileName;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String ecPolicy;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void init(Map&lt;String,String&gt; args)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super.init(args);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this.fileName = args.get(FILE_PATH);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this.ecPolicy = args.get(EC_POLICY);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protected void execute() throws 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if(dfsClient.getFileInfo(fileName).isDir())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dfsClient.setErasureCodingPolicy(fileName, ecPolicy);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将匹配文件进行EC转换，将文件复制到该EC Zone目录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file: every 5min | path matches "/tmp/*" |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ec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-dest /ec</w:t>
      </w:r>
    </w:p>
    <w:p>
      <w:pP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添加ErasureCodeFileAction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@ActionSignature(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actionId = "ec",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displayName = "ec",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usage = HdfsAction.FILE_PATH + " $src " + ErasureCodeFileAction.DEST_PATH +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" $dest " + ErasureCodeFileAction.OFFSET_INDEX + " $offset" +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ErasureCodeFileAction.LENGTH +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" $length" + ErasureCodeFileAction.BUF_SIZE + " $size"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ErasureCodeFileAction extends CopyFileAction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static final Logger LOG = LoggerFactory.getLogger(ErasureCodeFileAction.class);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protected void execute() throws 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if(dfsClient.getFileInfo(destPath).getErasureCodingPolicy() ==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appendLog(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String.format("Copy destPath %s is Not ECZone Dir", destPath));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return;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super.execute();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在HdfsActionFactory中添加支持EC Action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addAction(SetErasureCodingPolicyAction.class);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addAction(ErasureCodeFileAction.class);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807FD"/>
    <w:rsid w:val="03F56D0E"/>
    <w:rsid w:val="0B98668E"/>
    <w:rsid w:val="16517681"/>
    <w:rsid w:val="1CA1089B"/>
    <w:rsid w:val="1E27531B"/>
    <w:rsid w:val="29930B44"/>
    <w:rsid w:val="39DB0B78"/>
    <w:rsid w:val="458807FD"/>
    <w:rsid w:val="492A158C"/>
    <w:rsid w:val="51D25AEC"/>
    <w:rsid w:val="68B018E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2018-07-25T09:22:00Z</dcterms:created>
  <dc:creator>fys</dc:creator>
  <cp:lastModifiedBy>fys</cp:lastModifiedBy>
  <dcterms:modified xsi:type="dcterms:W3CDTF">2018-07-30T08:01:20Z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