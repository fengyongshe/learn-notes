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YARN资源模型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YARN支持CPU和内存两张资源的分配和调度，在作业执行过程中YARN记录所有节点、应用及队列中资源的使用情况。但是在YARN需要支持更多的资源，例如Disk、网络、GPU、FGPA等，需要将当前YARN资源模型扩展为更加灵活的模型，使其更容易添加新的countable类型的资源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在新的资源模型中，YARN使用resource profile资源配置文件来指定新的资源类型，配置文件为resource-types.xml，通过配置该文件指定它们需要的容器资源，当添加新资源类型时，需要考虑调度和隔离。类似于AWS ECS的实例类型，YARN允许用户通过使用resource profiles定义资源请求，例如Large资源类型描述资源为&lt;8VC,16GB&gt;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Resource Profiles的使用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启用resource profile配置：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1）yarn-site.xml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&lt;name&gt;yarn.resourcemanager.resource-profiles.enabled&lt;/name&gt;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resource-types.xml</w:t>
      </w:r>
    </w:p>
    <w:p>
      <w:r>
        <w:drawing>
          <wp:inline distT="0" distB="0" distL="114300" distR="114300">
            <wp:extent cx="5269865" cy="6153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&lt;configuration&gt;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&lt;name&gt;yarn.resource-types&lt;/name&gt;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&lt;value&gt;resource1, resource2&lt;/value&gt;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&lt;name&gt;yarn.resource-types.resource1.units&lt;/name&gt;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&lt;value&gt;G&lt;/value&gt;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&lt;name&gt;yarn.resource-types.resource2.minimum&lt;/name&gt;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&lt;value&gt;1&lt;/value&gt;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&lt;name&gt;yarn.resource-types.resource2.maximum&lt;/name&gt;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&lt;value&gt;1024&lt;/value&gt;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node-resources.xml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配置项：</w:t>
      </w:r>
    </w:p>
    <w:p>
      <w:r>
        <w:drawing>
          <wp:inline distT="0" distB="0" distL="114300" distR="114300">
            <wp:extent cx="5269865" cy="28003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&lt;configuration&gt;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&lt;name&gt;yarn.nodemanager.resource-type.resource1&lt;/name&gt;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&lt;value&gt;5G&lt;/value&gt;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210" w:firstLineChars="1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&lt;name&gt;yarn.nodemanager.resource-type.resource2&lt;/name&gt;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&lt;value&gt;2m&lt;/value&gt;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配置resource profiles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"small": {    //集群中默认是memory-mb和vcores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"memory-mb" : 1024,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"vcores" : 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"default" 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"memory-mb" : 2048,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"vcores" : 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"large" 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"memory-mb": 4096,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"vcores" : 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"compute" 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"memory-mb" : 2048,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"vcores" : 2,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"gpu" : 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提交程序的示例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bin/hadoop jar hadoop-yarn-applications-distributedshell-3.2.0-SNAPSHOT.jar -jar hadoop-yarn-applications-distributedshell-3.2.0-SNAPSHOT.jar   -shell_command 'sleep 9000'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-container_resource_profile large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使用资源描述示例为large，程序执行信息如下：</w:t>
      </w:r>
    </w:p>
    <w:p>
      <w:r>
        <w:drawing>
          <wp:inline distT="0" distB="0" distL="114300" distR="114300">
            <wp:extent cx="5274310" cy="17868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Resource Profiles源码分析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其使用流程图如下：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object>
          <v:shape id="_x0000_i1025" o:spt="75" type="#_x0000_t75" style="height:183.65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在Resource中描述如下：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95395" cy="2274570"/>
            <wp:effectExtent l="0" t="0" r="1905" b="11430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默认支持memory和virtual_cores，其他资源通过ResourceTypeInfoProto来描述。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http://hadoop.apache.org/docs/r3.1.0/hadoop-yarn/hadoop-yarn-site/ResourceModel.html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F9156"/>
    <w:multiLevelType w:val="singleLevel"/>
    <w:tmpl w:val="EB3F91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9D887C"/>
    <w:multiLevelType w:val="singleLevel"/>
    <w:tmpl w:val="419D887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D248F"/>
    <w:rsid w:val="01FE0A78"/>
    <w:rsid w:val="02C070E0"/>
    <w:rsid w:val="02C2755D"/>
    <w:rsid w:val="04992349"/>
    <w:rsid w:val="04F31113"/>
    <w:rsid w:val="07534F30"/>
    <w:rsid w:val="07D83513"/>
    <w:rsid w:val="080B7CDD"/>
    <w:rsid w:val="0B0C6705"/>
    <w:rsid w:val="0B425AAF"/>
    <w:rsid w:val="0BEC33B1"/>
    <w:rsid w:val="0C60292F"/>
    <w:rsid w:val="0D5D7B19"/>
    <w:rsid w:val="0F3C75B8"/>
    <w:rsid w:val="0FDC3635"/>
    <w:rsid w:val="112676B2"/>
    <w:rsid w:val="115367C8"/>
    <w:rsid w:val="11A91C4A"/>
    <w:rsid w:val="12C44230"/>
    <w:rsid w:val="131776B3"/>
    <w:rsid w:val="154A3722"/>
    <w:rsid w:val="17232E60"/>
    <w:rsid w:val="1A5672DC"/>
    <w:rsid w:val="1A8A072C"/>
    <w:rsid w:val="1BAC0F16"/>
    <w:rsid w:val="1C1161CF"/>
    <w:rsid w:val="1CB775C6"/>
    <w:rsid w:val="1D6A35D2"/>
    <w:rsid w:val="1E9E20BA"/>
    <w:rsid w:val="1F25133A"/>
    <w:rsid w:val="22087D7E"/>
    <w:rsid w:val="24276CF9"/>
    <w:rsid w:val="244A13A8"/>
    <w:rsid w:val="25EC0602"/>
    <w:rsid w:val="28C6529E"/>
    <w:rsid w:val="2947541A"/>
    <w:rsid w:val="2BAD62E8"/>
    <w:rsid w:val="2D7E5613"/>
    <w:rsid w:val="2EA260A1"/>
    <w:rsid w:val="2F68208D"/>
    <w:rsid w:val="32DC484E"/>
    <w:rsid w:val="340C5ADE"/>
    <w:rsid w:val="36A93DD6"/>
    <w:rsid w:val="392E00EE"/>
    <w:rsid w:val="39CB1B7F"/>
    <w:rsid w:val="3B5D4F08"/>
    <w:rsid w:val="3BFF3230"/>
    <w:rsid w:val="3E6A1FB6"/>
    <w:rsid w:val="44470DA4"/>
    <w:rsid w:val="445E3DF6"/>
    <w:rsid w:val="477B1926"/>
    <w:rsid w:val="491F7827"/>
    <w:rsid w:val="49411681"/>
    <w:rsid w:val="4C4C7F91"/>
    <w:rsid w:val="4C533994"/>
    <w:rsid w:val="4D6B5FF7"/>
    <w:rsid w:val="4DFD556D"/>
    <w:rsid w:val="4E3D2F30"/>
    <w:rsid w:val="51095FDA"/>
    <w:rsid w:val="54FD3C29"/>
    <w:rsid w:val="56A5796F"/>
    <w:rsid w:val="59865DAA"/>
    <w:rsid w:val="5AA43A1F"/>
    <w:rsid w:val="5CB846D6"/>
    <w:rsid w:val="5D060D1F"/>
    <w:rsid w:val="5EB155B7"/>
    <w:rsid w:val="5F1164C1"/>
    <w:rsid w:val="5F3435B5"/>
    <w:rsid w:val="61567790"/>
    <w:rsid w:val="6237377D"/>
    <w:rsid w:val="6476375C"/>
    <w:rsid w:val="66700021"/>
    <w:rsid w:val="67087C21"/>
    <w:rsid w:val="68BD7A3F"/>
    <w:rsid w:val="698735E6"/>
    <w:rsid w:val="6A52466F"/>
    <w:rsid w:val="6CE94C86"/>
    <w:rsid w:val="6D535020"/>
    <w:rsid w:val="709D45AB"/>
    <w:rsid w:val="71CD248F"/>
    <w:rsid w:val="7381567F"/>
    <w:rsid w:val="738442FF"/>
    <w:rsid w:val="755E39D0"/>
    <w:rsid w:val="756F2DE9"/>
    <w:rsid w:val="768024A1"/>
    <w:rsid w:val="774F4175"/>
    <w:rsid w:val="79E83120"/>
    <w:rsid w:val="7C5F4809"/>
    <w:rsid w:val="7CA37E91"/>
    <w:rsid w:val="7DEB523C"/>
    <w:rsid w:val="7ED40DDB"/>
    <w:rsid w:val="7F4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2018-08-25T12:56:00Z</dcterms:created>
  <dc:creator>fys</dc:creator>
  <cp:lastModifiedBy>fys</cp:lastModifiedBy>
  <dcterms:modified xsi:type="dcterms:W3CDTF">2018-09-06T14:25:28Z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