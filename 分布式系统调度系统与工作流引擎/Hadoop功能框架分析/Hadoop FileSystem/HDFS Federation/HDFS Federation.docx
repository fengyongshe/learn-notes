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 Federation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HDFS是主从体系架构的分布式系统，集群中拥有NameNode和一些DataNode，用户可以通过HDFS客户端同NameNode和DataNode交互来访问文件系统。 NameNode是Master节点，负责管理文件系统的命名空间（namespace），以及数据块到具体DN节点的映射等信息。DN负责管理它所在节点上的存储。从内部看，一个文件被分成一个或者多个数据块，这些块存储在一组DN上，DN会以本地文件形式存储这些数据块以及数据块的校验信息。如下图：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402455" cy="2245360"/>
            <wp:effectExtent l="0" t="0" r="4445" b="254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HDFS命名空间管理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文件系统的命名空间即文件系统文件目录的组织方式，是文件系统的重要组成部分，为用户提供可视化、可理解的文件系统视图。HDFS的文件系统命名空间和传统文件系统结构类似，由目录和文件和目录组成，支持创建、删除、移动、重命名文件和目录等功能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181475" cy="20859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分布式文件系统的每一个目录或文件，在元数据服务器的本地文件系统之上对应创建元目录和元文件，分别用于保存目录属性及文件属性（访问控制信息、数据分片信息及存储位置等）信息。HDFS还支持用户配额（users quotas）和权限控制。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HDFS中NameNode管理着整个文件系统的元数据，从架构设计上看元数据大致分成两个层次：NameSpace管理层，负责管理文件系统的树状目录结构以及文件与数据块的映射关系；块管理层，负责管理文件系统中文件物理块与实际存储位置关系的BlocksMap。如下图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95470" cy="367030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块管理层包括块管理和物理存储：块管理层获取DN向NN的注册请求及周期性心跳信息，处理DN汇报的Block信息及维护其位置信息、处理块相关的操作（创建、删除及修改等）及块的副本管理；物理存储就是DN将Block存储到本地文件系统中，负责其数据的读写。</w:t>
      </w:r>
    </w:p>
    <w:p>
      <w:pPr>
        <w:ind w:firstLine="210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NameNode负责文件系统层次和块管理层的块管理模块，其核心数据结构为FsDirectory和FsNameSystem：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FsDirectory，文件系统层次结构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存储了整个文件系统的目录状态，目录结构的管理通过FSImage和FSEditLog的方法从本地磁盘读取和写入元数据信息，并记录对目录结构的操作日志。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FSDirectory保存了文件名和数据块的映射管理：核心的数据类为INode（目录结构中一个节点的抽象），INodeFile和INodeDirectory均继承INode类，分别表示文件节点和目录节点，以目录/data/README.txt为例：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INodeFile类中最重要的数据结构为blocks: BlockInfo[]，记录文件包含了所有的Block，README.txt文件的inode其描述如下：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7875" cy="166751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目录也是INode的一种，/data的其描述如下：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87395" cy="1020445"/>
            <wp:effectExtent l="0" t="0" r="19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INodeDirectory，关键数据结构是children:List&lt;INode&gt;，记录了目录中所有子节点信息，描述了文件系统的目录层次关系，/data/README.txt的描述如下：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30905" cy="1283335"/>
            <wp:effectExtent l="0" t="0" r="1079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其中inode id为16385的directory为根目录。下图是FsImage文件与FsDirectory的逻辑框图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274185" cy="3335655"/>
            <wp:effectExtent l="0" t="0" r="5715" b="4445"/>
            <wp:docPr id="13" name="图片 13" descr="10_10083122504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_100831225046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BlocksMap-BlockManagement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FsDirectory的分析，在fsimage中仅是存储了目录的层次结构，并没有持久化存储每个block存储的Datanodes列表。DN启动时会将本节点上保持的block信息汇报给NN，NN将接受到的块信息保存到内存中，其通过数据结构BlocksMap来存储，对BlocksMap的维护通过FsNameSystem#BlockManager来实现，即上图中的Block Management的功能，其逻辑描述如下：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39360" cy="1432560"/>
            <wp:effectExtent l="0" t="0" r="2540" b="254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在BlockInfo中，将block所属的DN列表保存到Object[]数组中，不仅保存了DN列表，还包含额外的信息：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27295" cy="366395"/>
            <wp:effectExtent l="0" t="0" r="1905" b="190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三副本的DN构成了列表。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Storage Management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DataNode存储实际的数据块，Block都对应一个数据存储文件，数据存储文件以_blk开头，同时block还对应一个元数据文件（以.meta），ReadME.txt文件的存储的目录结构如下所示：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├── blk_1073741846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├── blk_1073741846_1022.meta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├── blk_1073741851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├── blk_1073741851_1027.meta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 xml:space="preserve"> ......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README.txt的数据的blockID为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1073741846，对应磁盘上的文件为blk_1073741846。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DN启动时遍历数据目录，得到所有block文件列表，并添加所有block的记录到FsDataSet的volumeMap属性中，这个对象保存block与DatanodeBlockInfo的映射关系，便于通过block查询具体的文件信息。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HDFS的Block管理架构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578860" cy="2241550"/>
            <wp:effectExtent l="0" t="0" r="2540" b="6350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对于Federation HDFS来说，Block的管理架构图如下所示：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7325" cy="3029585"/>
            <wp:effectExtent l="0" t="0" r="3175" b="571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HDFS Federation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随着集群的规模及存储需求的增长，单个NameNode已经不能满足整个集群的运行，其限制因素包括以下：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1）Namespace的限制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在HDFS中元数据存储在内存中，因此单个NameNode所存储的对象（文件+block）数目受到JVM的heap Size的限制。根据估算50GB的heap能够存储20亿个对象（文件平均大小40MB），大致4000个DN、12PB的存储，（每存储100万文件大致消耗1GB内存）。但是随着存储需求的增长，单个DN的磁盘容量从4TB增长到72TB，集群的规模也增加到数千节点，单个NameNode已经不能支撑整个集群的运行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性能的瓶颈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在单Namenode的HDFS架构中，整个HDFS文件系统的吞吐量受限于单个NN的吞吐量，单NN当前最多支持60K的task，但是在YARN中将支持多余100K的并发任务。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扩展性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HDFS的底层存储时水平扩展（底层为Datanode，当集群存储空间不够时，可简单的添加机器进行水平扩展），但是NameSpace管理了整个分布式文件系统的元数据信息，限制了集群中数据块、文件和目录的数目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隔离型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大部分Hadoop集群是共享的，不同的用户提交作业，单NN难以提供隔离型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通过纵向扩展NN(提高内存容量，例如从50GB增加到120GB)，这带来的问题：启动时间过长（50GB Heap的NN）启动大概需要30分钟到2小时；NN在Full GC时如果发生错误将影响整个集群；大JVM Heap的调试比较困难，优化NN的内存使用性价比较低。因此在Hadoop 2.6版本以后，通过HDFS Federation提高HDFS性能，其原理结构图如下所示：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822700" cy="2297430"/>
            <wp:effectExtent l="0" t="0" r="0" b="127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 Federation多个独立的NameSpace使得命名空间服务能够水平扩展，NameNode之间是联盟关系，相互独立并且不需要相互协调。HDFS Federation共用一套DataNode，DN维护了多个Block Pool存储块。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Block Pool，所谓Block Pool就是属于单个命名空间的一组block块。其是一个重新将block划分的逻辑概念，在集群中划分两个namespace后，对应的目录如下：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BP-1710352838-10.139.4.98-1534393032868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BP-301621019-10.139.4.82-1534393187641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当DN与NameNode开始会话后自动建立Block Pool。为了支持HDFS Federation，对Block进行扩展，增加了poolId字段。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DN中的block Map，维护在BlockPoolManager中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在DN的数据结构都是通过poolID进行索引，即dn中的BlockMap、Storage等都通过BPID索引，数据结构如下所示：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final Map&lt;String, FoldedTreeSet&lt;ReplicaInfo&gt;&gt; map = new HashMap&lt;&gt;();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BPOfferService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DN为每一个NN创建一个BPOfferService，在BlockPoolManager中维护的数据结构如下：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final Map&lt;String, BPOfferService&gt; bpByBlockPoolId =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Maps.newHashMap();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在BPOfferService中启动BPServiceActor线程，与对应的NN进行心跳交互，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BPOfferService在实例化时初始化bpID和NameSpaceInfo，因此只与对应的NN进行心跳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NamespaceInfo bpNSInfo;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volatile DatanodeRegistration bpRegistration;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final String nameserviceId;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volatile String bpId;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BPServiceActor的执行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561205" cy="4358640"/>
            <wp:effectExtent l="0" t="0" r="10795" b="10160"/>
            <wp:docPr id="22" name="图片 22" descr="2016060813060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6060813060629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其中核心方法是offserService，发送心跳给NameNode并接收来自NN的命令，发送心跳信息中包含block信息，sendHeartbeat的执行如下：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HeartbeatResponse sendHeartBeat(boolean requestBlockReportLease)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scheduler.scheduleNextHeartbeat();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 w:val="0"/>
          <w:color w:val="FF0000"/>
          <w:kern w:val="0"/>
          <w:szCs w:val="21"/>
          <w:lang w:val="en-US" w:eastAsia="zh-CN"/>
        </w:rPr>
        <w:t>StorageReport[] reports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FF0000"/>
          <w:kern w:val="0"/>
          <w:szCs w:val="21"/>
          <w:lang w:val="en-US" w:eastAsia="zh-CN"/>
        </w:rPr>
        <w:t xml:space="preserve">     dn.getFSDataset().getStorageReports(bpos.getBlockPoolId());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default" w:ascii="Times New Roman" w:hAnsi="Times New Roman" w:eastAsia="宋体" w:cs="Times New Roman"/>
          <w:i/>
          <w:iCs w:val="0"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FF0000"/>
          <w:kern w:val="0"/>
          <w:szCs w:val="21"/>
          <w:lang w:val="en-US" w:eastAsia="zh-CN"/>
        </w:rPr>
        <w:t xml:space="preserve"> //根据block poolId获取resport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HeartbeatResponse response = bpNamenode.sendHeartbeat(bpRegistration,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reports,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dn.getFSDataset().getCacheCapacity(),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dn.getFSDataset().getCacheUsed(),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dn.getXmitsInProgress(),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dn.getXceiverCount(),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numFailedVolumes,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volumeFailureSummary,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requestBlockReportLease,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slowPeers,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slowDisks);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.....}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BlockPoolSlice，在DataNode中通过FsVolumeImpl管理数据，其通过BlockPoolSize来管理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 w:firstLine="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final String bpid;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final FsVolumeImpl volume; // volume to which this BlockPool belongs to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final File currentDir; // StorageDirectory/current/bpid/current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// directory where finalized replicas are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在FsVolumeImpl中维护bpId-&gt;BlockPoolSlize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 w:firstLine="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private final Map&lt;String, BlockPoolSlice&gt; bpSlices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= new ConcurrentHashMap&lt;String, BlockPoolSlice&gt;();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https://blog.csdn.net/gongxifacai_believe/article/details/80008370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"https://issues.apache.org/jira/browse/HDFS-1052"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https://issues.apache.org/jira/browse/HDFS-1052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Federation多命名空间的管理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使用HDFS Federation，集群中有多个命名空间，需要解决命名空间中数据的共享和访问的问题。使用全局唯一的命名空间是解决数据共享和访问的一种方法，其中Mount Table是常用做法，如下图所示：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1939290" cy="1933575"/>
            <wp:effectExtent l="0" t="0" r="3810" b="9525"/>
            <wp:docPr id="23" name="图片 23" descr="o_client-side-mount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o_client-side-mount-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面四个三角形代表独立的命名空间，上方浅色的三角形代表从客户端角度去访问的子命名空间。各个深色的命名空间Mount到浅色的表中，可以通过访问不同的挂载点来访问不同的命名空间，如同Linux系统访问不同的挂载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 Fedeation中命名空间的管理也是将各个命名空间挂载到全局的mount-table，将数据全局共享，命名空间挂载到客户端的Mount-table中形成应用程序可见的命名空间视图。</w:t>
      </w:r>
    </w:p>
    <w:p>
      <w:pPr>
        <w:pStyle w:val="3"/>
        <w:numPr>
          <w:ilvl w:val="1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View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FS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View FileSystem提供了管理多个Hadoop文件系统命名空间的方式，其提供客户端挂载表，</w:t>
      </w:r>
      <w:r>
        <w:rPr>
          <w:rFonts w:hint="eastAsia" w:ascii="Times New Roman" w:hAnsi="Times New Roman" w:cs="Times New Roman"/>
        </w:rPr>
        <w:t>借鉴Linux提供client-side mount table，其通过一层新的文件系统viewfs实现，实际上提供一种映射关系，将一个全局（逻辑）目录映射到某个具体的NN(物理)目录上：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2061210" cy="1785620"/>
            <wp:effectExtent l="0" t="0" r="0" b="5080"/>
            <wp:docPr id="24" name="图片 24" descr="Typical Mount Table for each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ypical Mount Table for each Clus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047" cy="17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在core-site.xml中的配置示例如下：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&lt;xi:include href="mount-table.xml" /&gt;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&lt;name&gt;fs.defaultFS&lt;/name&gt;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 &lt;value&gt;viewfs://brqviewfs&lt;/value&gt;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 &lt;final&gt;true&lt;/final&gt;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&lt;/property&gt;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brqviewfs是整个HDFS集群的名称，mount-table.xml配置了全局（逻辑）目录与具体NN(物理)目录的映射关系，可以类比Linux挂载点。例如有两个NN，分别是brqrzt和brqrzt1，其中brqrzt管理/data目录，brqrzt1管理/project,/user和/tmp目录，则mount-table.xml的配置内容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&lt;?xml version="1.0"?&gt;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&lt;configuration xmlns:xi="http://www.w3.org/2001/XInclude"&gt;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&lt;name&gt;fs.viewfs.mounttable.brqviewfs.link./data&lt;/name&gt;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&lt;value&gt;hdfs://brqrzt/data&lt;/value&gt;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&lt;/property&gt;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&lt;name&gt;fs.viewfs.mounttable.brqviewfs.link./user&lt;/name&gt;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&lt;value&gt;hdfs://brqrzt1/user&lt;/value&gt;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&lt;/property&gt;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&lt;name&gt;fs.viewfs.mounttable.brqviewfs.link./project&lt;/name&gt;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&lt;value&gt;hdfs://brqrzt1/project&lt;/value&gt;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&lt;/property&gt;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&lt;name&gt;fs.viewfs.mounttable.brqviewfs.link./tmp&lt;/name&gt;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 xml:space="preserve">   &lt;value&gt;hdfs://brqrzt1/tmp&lt;/value&gt;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&lt;/property&gt;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&lt;/configuration&gt;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经过上面的配置后，可以向访问单NN一样访问访问Federation模式下的HDFS文件。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RBF(RouteBasedFederation)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3.0以后添加了Router-Based Federation，添加了RPC路由层，提供了多个HDFS命名空间的联合视图，与ViewFs功能类似，不同之处在于Mount table由服务器端的路由层维护，这简化了客户端对Federated Cluster的访问。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BF底层由多个namespace的子集群组成，可以是独立的hdfs集群、Federation集群或者混合集群。通常在每个NameNode节点上部署Router，向客户端提供NameNode接口的服务，Router是无状态的，其通过StateStore获取Federation状态信息，类似于VeiwFS中的MountTable。RBF为多个子集群提供了Federation Layer，如下图所示：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4310" cy="1711960"/>
            <wp:effectExtent l="0" t="0" r="8890" b="254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用户通过该Layer，可以透明访问任意的子集群，并且支持跨子集群的数据均衡，为了实现以上功能，RBF提供以下模块：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Filesystem access Forward，在Router Component中提供和NameNode相同的接口，并根据State Store中的信息将客户端请求提交给相应的相应的子集群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State Maintenance，State Store类似于ViewFS维护了Mount Table，及子集群的负载信息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Rebalancing Mechanisms，在每个子集群中可以启动多个Routers，如下所示：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04740" cy="18923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可以通过负载均衡降低Router的负载。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DFS客户端通过Router访问Federated FileSystem中的文件，Router从Route Table中获取哪个子集群有文件，从Membership table中获取该子集群的NameNode节点。Router将请求转发给对应的NameNode，并给客户端返回响应信息，即文件所在的DN，最后客户端直接和DN交互获取数据。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Router的配置样例如下：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&lt;name&gt;dfs.nameservices&lt;/name&gt;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&lt;value&gt;ns1,ns2,ns-fed&lt;/value&gt;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&lt;name&gt;dfs.ha.namenodes.ns-fed&lt;/name&gt;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&lt;value&gt;r1,r2&lt;/value&gt;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&lt;name&gt;dfs.namenode.rpc-address.ns-fed.r1&lt;/name&gt;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&lt;value&gt;fys1.cmss.com:8888&lt;/value&gt;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&lt;property&gt;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&lt;name&gt;dfs.namenode.rpc-address.ns-fed.r2&lt;/name&gt;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  &lt;value&gt;cmhhost1.novalocal:8888&lt;/value&gt;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 xml:space="preserve">  &lt;/property&gt;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将目录挂载到Router中，信息会保存到StateStore中，执行命令如下：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>[hdfs]$ $HADOOP_HOME/bin/hdfs dfsrouteradmin -add /data ns1 /data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>[hdfs]$ $HADOOP_HOME/bin/hdfs dfsrouteradmin -add /fys ns2 /fys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>[hdfs]$ $HADOOP_HOME/bin/hdfs dfsrouteradmin -ls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501015"/>
            <wp:effectExtent l="0" t="0" r="8890" b="698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默认情况下使用Zookeeper作为StateStore，实现类为StateStoreZookeeperImpl，在zk中的State Store的保存信息如下：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[zk: localhost:2181(CONNECTED) 1] ls /hdfs-federation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[MountTable, MembershipState, RouterState]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[zk: localhost:2181(CONNECTED) 2] ls /hdfs-federation/MountTable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[0SLASH0data, 0SLASH0fys]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[zk: localhost:2181(CONNECTED) 3] ls /hdfs-federation/MembershipState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>[</w:t>
      </w: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null-ns2-cmhhost1.novalocal_8888</w:t>
      </w: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>,</w:t>
      </w: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null-ns1-fys1.cmss.com_8888,]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[zk: localhost:2181(CONNECTED) 5] ls /hdfs-federation/RouterState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default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  <w:lang w:val="en-US" w:eastAsia="zh-CN"/>
        </w:rPr>
        <w:t>[cmhhost1.novalocal_8888,fys1.cmss.com_8888]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https://issues.apache.org/jira/browse/HDFS-10467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20B5E"/>
    <w:multiLevelType w:val="singleLevel"/>
    <w:tmpl w:val="87820B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ADE718B"/>
    <w:multiLevelType w:val="multilevel"/>
    <w:tmpl w:val="CADE71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185F58A"/>
    <w:multiLevelType w:val="singleLevel"/>
    <w:tmpl w:val="D185F58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D15FE82"/>
    <w:multiLevelType w:val="singleLevel"/>
    <w:tmpl w:val="ED15FE82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477C809B"/>
    <w:multiLevelType w:val="singleLevel"/>
    <w:tmpl w:val="477C80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7D65D0D"/>
    <w:multiLevelType w:val="singleLevel"/>
    <w:tmpl w:val="57D65D0D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648898F0"/>
    <w:multiLevelType w:val="singleLevel"/>
    <w:tmpl w:val="648898F0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6D400F0"/>
    <w:multiLevelType w:val="singleLevel"/>
    <w:tmpl w:val="76D400F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D236C"/>
    <w:rsid w:val="00864A0C"/>
    <w:rsid w:val="01507E6C"/>
    <w:rsid w:val="01B850C7"/>
    <w:rsid w:val="02ED183B"/>
    <w:rsid w:val="031D3FE0"/>
    <w:rsid w:val="03C32E1D"/>
    <w:rsid w:val="05491366"/>
    <w:rsid w:val="068A0A6B"/>
    <w:rsid w:val="06C543E4"/>
    <w:rsid w:val="07186E2F"/>
    <w:rsid w:val="074A2D44"/>
    <w:rsid w:val="078115E7"/>
    <w:rsid w:val="099214FF"/>
    <w:rsid w:val="0A313EF6"/>
    <w:rsid w:val="0A6E2ED8"/>
    <w:rsid w:val="0A6F35B9"/>
    <w:rsid w:val="0AFB6246"/>
    <w:rsid w:val="0B3073D6"/>
    <w:rsid w:val="0B426E2C"/>
    <w:rsid w:val="0B4E0A55"/>
    <w:rsid w:val="0C002D53"/>
    <w:rsid w:val="0D634796"/>
    <w:rsid w:val="0DC2277F"/>
    <w:rsid w:val="0E8F2F63"/>
    <w:rsid w:val="0F0017F9"/>
    <w:rsid w:val="0F480900"/>
    <w:rsid w:val="1038123E"/>
    <w:rsid w:val="10677BE9"/>
    <w:rsid w:val="10B07CF7"/>
    <w:rsid w:val="113D52C9"/>
    <w:rsid w:val="11912F63"/>
    <w:rsid w:val="11FD66BB"/>
    <w:rsid w:val="12A204C4"/>
    <w:rsid w:val="138075A8"/>
    <w:rsid w:val="13DA6C87"/>
    <w:rsid w:val="13E92DDE"/>
    <w:rsid w:val="14EA4148"/>
    <w:rsid w:val="15A504E9"/>
    <w:rsid w:val="15F56069"/>
    <w:rsid w:val="169110A2"/>
    <w:rsid w:val="175204F8"/>
    <w:rsid w:val="184827A9"/>
    <w:rsid w:val="18AD5686"/>
    <w:rsid w:val="19C44CEC"/>
    <w:rsid w:val="19D11072"/>
    <w:rsid w:val="1A6F6DD9"/>
    <w:rsid w:val="1A891C61"/>
    <w:rsid w:val="1AF94830"/>
    <w:rsid w:val="1B95103C"/>
    <w:rsid w:val="1BFD3AB2"/>
    <w:rsid w:val="1D2E104F"/>
    <w:rsid w:val="1E0E5420"/>
    <w:rsid w:val="1E540A6F"/>
    <w:rsid w:val="1EFA7EC2"/>
    <w:rsid w:val="1F342181"/>
    <w:rsid w:val="1FD2589D"/>
    <w:rsid w:val="1FEE2F6E"/>
    <w:rsid w:val="20283DE5"/>
    <w:rsid w:val="20EA37E4"/>
    <w:rsid w:val="22101F8D"/>
    <w:rsid w:val="224875C0"/>
    <w:rsid w:val="228B699C"/>
    <w:rsid w:val="242B2408"/>
    <w:rsid w:val="24A32CD6"/>
    <w:rsid w:val="24CC7A46"/>
    <w:rsid w:val="265E7437"/>
    <w:rsid w:val="26CF3B8C"/>
    <w:rsid w:val="29051E14"/>
    <w:rsid w:val="29BD236C"/>
    <w:rsid w:val="2AE8101F"/>
    <w:rsid w:val="2B623333"/>
    <w:rsid w:val="2CC63551"/>
    <w:rsid w:val="2DEC7F09"/>
    <w:rsid w:val="2EE74F0B"/>
    <w:rsid w:val="2F39075A"/>
    <w:rsid w:val="2FA80E08"/>
    <w:rsid w:val="30282F4E"/>
    <w:rsid w:val="31DC630F"/>
    <w:rsid w:val="31F17745"/>
    <w:rsid w:val="320E0008"/>
    <w:rsid w:val="326937AB"/>
    <w:rsid w:val="32C14F17"/>
    <w:rsid w:val="33E07C11"/>
    <w:rsid w:val="341D522D"/>
    <w:rsid w:val="34212A76"/>
    <w:rsid w:val="363F64FC"/>
    <w:rsid w:val="36C3452A"/>
    <w:rsid w:val="36FD03C2"/>
    <w:rsid w:val="37FF42D9"/>
    <w:rsid w:val="38E9365E"/>
    <w:rsid w:val="38F92F7C"/>
    <w:rsid w:val="396D7EDB"/>
    <w:rsid w:val="397B7225"/>
    <w:rsid w:val="399801F9"/>
    <w:rsid w:val="39BF39ED"/>
    <w:rsid w:val="39D20C66"/>
    <w:rsid w:val="3A1C32C8"/>
    <w:rsid w:val="3A256DC3"/>
    <w:rsid w:val="3AEB519E"/>
    <w:rsid w:val="3B68713B"/>
    <w:rsid w:val="3BE620FD"/>
    <w:rsid w:val="3D576612"/>
    <w:rsid w:val="3DBC2C8B"/>
    <w:rsid w:val="3E6A0BF1"/>
    <w:rsid w:val="3EA85D1C"/>
    <w:rsid w:val="3F651C42"/>
    <w:rsid w:val="40576F0B"/>
    <w:rsid w:val="41184E5F"/>
    <w:rsid w:val="41A90C99"/>
    <w:rsid w:val="420E41BA"/>
    <w:rsid w:val="42191474"/>
    <w:rsid w:val="422D62C7"/>
    <w:rsid w:val="4278214F"/>
    <w:rsid w:val="4302646B"/>
    <w:rsid w:val="44AD42BB"/>
    <w:rsid w:val="44AF2F8D"/>
    <w:rsid w:val="4625063A"/>
    <w:rsid w:val="4650010F"/>
    <w:rsid w:val="46F32497"/>
    <w:rsid w:val="48BA288A"/>
    <w:rsid w:val="4980797B"/>
    <w:rsid w:val="4A816A67"/>
    <w:rsid w:val="4C014AE6"/>
    <w:rsid w:val="4C80584C"/>
    <w:rsid w:val="4D3504E8"/>
    <w:rsid w:val="4D6C02A8"/>
    <w:rsid w:val="4E9716FB"/>
    <w:rsid w:val="4FCF7129"/>
    <w:rsid w:val="50671D84"/>
    <w:rsid w:val="507214F1"/>
    <w:rsid w:val="51191785"/>
    <w:rsid w:val="51AB6FDF"/>
    <w:rsid w:val="52C7402D"/>
    <w:rsid w:val="53660CC9"/>
    <w:rsid w:val="537D3DE3"/>
    <w:rsid w:val="540F399B"/>
    <w:rsid w:val="547E5131"/>
    <w:rsid w:val="54FE60B7"/>
    <w:rsid w:val="555B123F"/>
    <w:rsid w:val="55FC43D5"/>
    <w:rsid w:val="56775257"/>
    <w:rsid w:val="571E5CC0"/>
    <w:rsid w:val="58090119"/>
    <w:rsid w:val="580C7409"/>
    <w:rsid w:val="5873632F"/>
    <w:rsid w:val="588C344B"/>
    <w:rsid w:val="58C312BD"/>
    <w:rsid w:val="58F57AF5"/>
    <w:rsid w:val="59366638"/>
    <w:rsid w:val="59406F8B"/>
    <w:rsid w:val="59DF3DB1"/>
    <w:rsid w:val="5A2832D1"/>
    <w:rsid w:val="5B0217FA"/>
    <w:rsid w:val="5B8770EB"/>
    <w:rsid w:val="5BBC074D"/>
    <w:rsid w:val="5BC26DC8"/>
    <w:rsid w:val="5BDF496A"/>
    <w:rsid w:val="5CB424E1"/>
    <w:rsid w:val="5D6875F2"/>
    <w:rsid w:val="5DEE2363"/>
    <w:rsid w:val="5E4D339B"/>
    <w:rsid w:val="5F207D88"/>
    <w:rsid w:val="5F594A66"/>
    <w:rsid w:val="61CA2084"/>
    <w:rsid w:val="62690036"/>
    <w:rsid w:val="629F557D"/>
    <w:rsid w:val="62AB1D0C"/>
    <w:rsid w:val="63813ED4"/>
    <w:rsid w:val="63CD1072"/>
    <w:rsid w:val="641456FA"/>
    <w:rsid w:val="641A36A3"/>
    <w:rsid w:val="641D41F9"/>
    <w:rsid w:val="642836E7"/>
    <w:rsid w:val="644A3734"/>
    <w:rsid w:val="64A1645C"/>
    <w:rsid w:val="652D6269"/>
    <w:rsid w:val="660D6559"/>
    <w:rsid w:val="66802861"/>
    <w:rsid w:val="66F07BAC"/>
    <w:rsid w:val="67092C11"/>
    <w:rsid w:val="67AB6619"/>
    <w:rsid w:val="68246A73"/>
    <w:rsid w:val="684F0EFB"/>
    <w:rsid w:val="695C28B3"/>
    <w:rsid w:val="69C37525"/>
    <w:rsid w:val="6B25565E"/>
    <w:rsid w:val="6B3F43B1"/>
    <w:rsid w:val="6B784073"/>
    <w:rsid w:val="6B962F2E"/>
    <w:rsid w:val="6BEF62A3"/>
    <w:rsid w:val="6BFF0C52"/>
    <w:rsid w:val="6C95208E"/>
    <w:rsid w:val="6CE47D1A"/>
    <w:rsid w:val="6D535020"/>
    <w:rsid w:val="6D6D23A1"/>
    <w:rsid w:val="6D9B052B"/>
    <w:rsid w:val="6ED445D5"/>
    <w:rsid w:val="6FCA5616"/>
    <w:rsid w:val="702A5D20"/>
    <w:rsid w:val="70613D3E"/>
    <w:rsid w:val="70C84CA9"/>
    <w:rsid w:val="71C83A8B"/>
    <w:rsid w:val="7207536F"/>
    <w:rsid w:val="729546B1"/>
    <w:rsid w:val="73512B28"/>
    <w:rsid w:val="736E0391"/>
    <w:rsid w:val="73B13208"/>
    <w:rsid w:val="752C2F49"/>
    <w:rsid w:val="764A2A4D"/>
    <w:rsid w:val="76683BA2"/>
    <w:rsid w:val="766849DD"/>
    <w:rsid w:val="77A52C97"/>
    <w:rsid w:val="77CF404B"/>
    <w:rsid w:val="77E1721E"/>
    <w:rsid w:val="78251B3F"/>
    <w:rsid w:val="78A32039"/>
    <w:rsid w:val="79121AE9"/>
    <w:rsid w:val="79383820"/>
    <w:rsid w:val="794D3610"/>
    <w:rsid w:val="7A8500B3"/>
    <w:rsid w:val="7AB65230"/>
    <w:rsid w:val="7C3D2512"/>
    <w:rsid w:val="7DDD2CD8"/>
    <w:rsid w:val="7DE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2018-08-17T06:26:00Z</dcterms:created>
  <dc:creator>fys</dc:creator>
  <cp:lastModifiedBy>fys</cp:lastModifiedBy>
  <dcterms:modified xsi:type="dcterms:W3CDTF">2018-08-18T05:50:55Z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