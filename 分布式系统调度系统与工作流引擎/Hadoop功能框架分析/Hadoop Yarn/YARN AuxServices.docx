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YARN NM AuxiliaryService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AuxiliaryService是NodeManager启动的通用服务，在NM中的位置如下图所示：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0110" cy="2563495"/>
            <wp:effectExtent l="0" t="0" r="889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用户通过配置附属服务（AuxiliaryService）的方式扩展自己的功能，这使得每一个节点能够定制一些特定框架须要的服务。附属服务要在NM启动前配置好，并由NM统一启动和关闭。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AuxServices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AuxServices用于处理AuxiliaryService服务集合,在NM中可以有多个AuxiliaryService，默认值是mapreduce_shuffle，即MRv2中的ShuffleHandler，将节点内的map输出文件提供给Reducer，AuxServices类图如下所示：</w:t>
      </w:r>
    </w:p>
    <w:p>
      <w:pPr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040" cy="3070860"/>
            <wp:effectExtent l="0" t="0" r="1016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1）AuxServices对象启动，从YarnConfiguration.NM_AUX_SERVICES，即参数：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"http://hadoop.apache.org/docs/current/hadoop-yarn/hadoop-yarn-common/yarn-default.xml" </w:instrTex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yarn.nodemanager.aux-services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获得附属服务名，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2）获取AlluxiliaryService，从配置YarnConfiguration.NM_AUX_SERVICE_FMT，即参数：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"http://hadoop.apache.org/docs/current/hadoop-yarn/hadoop-yarn-common/yarn-default.xml" </w:instrTex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yarn.nodemanager.aux-services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.%s.class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获得对应的类型，例如mapreduce_shuffle，即MRv2中的ShuffleHandler: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&lt;property&gt;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&lt;name&gt;yarn.nodemanager.aux-services.mapreduce_shuffle.class&lt;/name&gt;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&lt;value&gt;org.apache.hadoop.mapred.ShuffleHandler&lt;/value&gt;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&lt;/property&gt;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3）将服务置入serviceMap并调用init方法对服务进行初始化，其执行如下：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AuxiliaryService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 = AuxiliaryServiceWithCustomClassLoader.getInstance(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conf, className, appLocalClassPath);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serviceMap.put(name, service);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//将服务至于serviceMap并调用init方法进行服务初始化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Hadoop的核心是事件驱动系统，AuxServices实现ServiceStateChangeListener及EventHandler接口，用于处理AuxServicesEventType事件：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object>
          <v:shape id="_x0000_i1025" o:spt="75" type="#_x0000_t75" style="height:90pt;width:304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在handle(AuxServiceEvent event)方法中，每个事件与AuxiliaryService中的API调用相关联，只要AuxService收到一个APPLICATION_INIT事件，对应AuxiliaryService中initializeApp方法就会被调用，handle核心执行如下：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switch (event.getType())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case APPLICATION_INIT: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AuxiliaryService service =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service = serviceMap.get(event.getServiceID());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service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.initializeApplication(new ApplicationInitializationContext(event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.getUser(), event.getApplicationID(), event.getServiceData()));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 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case APPLICATION_STOP: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 (AuxiliaryService serv : serviceMap.values())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serv.stopApplication(new ApplicationTerminationContext(event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.getApplicationID()));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case CONTAINER_INIT: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 (AuxiliaryService serv : serviceMap.values())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serv.initializeContainer(new ContainerInitializationContext(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event.getContainer().getUser(),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event.getContainer().getContainerId(),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event.getContainer().getResource(), event.getContainer()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.getContainerTokenIdentifier().getContainerType()));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 ......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case CONTAINER_STOP: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 (AuxiliaryService serv : serviceMap.values())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serv.stopContainer(new ContainerTerminationContext(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event.getUser(), event.getContainer().getContainerId(),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event.getContainer().getResource(), event.getContainer()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.getContainerTokenIdentifier().getContainerType()));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 ......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default: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throw new RuntimeException("Unknown type: " + event.getType());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NodeManager类包含ContainerManagerImpl对象变量，而ContainerManagerImpl类包含AuxServices对象变量，其有AsyncDispatcher，分发AuxServicesEventType类型事件：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dispatcher.register(AuxServicesEventType.class, auxiliaryServices);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ContainerImpl（Container启动）后，会调用RequestResourcesTransition: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Map&lt;String,ByteBuffer&gt; csd = ctxt.getServiceData();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if (csd != null)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// This can happen more than once per Application as each container may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// have distinct service 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for (Map.Entry&lt;String,ByteBuffer&gt; service : csd.entrySet())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container.dispatcher.getEventHandler().handle(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new AuxServicesEvent(AuxServicesEventType.APPLICATION_INIT,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container.user, container.containerId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   .getApplicationAttemptId().getApplicationId(),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service.getKey().toString(), service.getValue()));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事件传递的AuxServices相关类图如下：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6870" cy="2372360"/>
            <wp:effectExtent l="0" t="0" r="11430" b="254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xServicesEventType.APPLICATION_STOP事件在ApplicationImpl类中被创建，由节点管理器中应用表述的状态机触发。其他AuxServicesEventType事件，如APPLICATION_INIT、CONTAINER_INIT和CONTAINER_STOP，在ContainerImpl类中随着容器的生命周期被创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参考文献：http://blog.sina.com.cn/s/blog_72ef7bea0102vfcf.html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MapReduce ShuffleHandler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MapReduce的执行过程如下图所示：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cs="Times New Roman" w:eastAsiaTheme="minorEastAsia"/>
          <w:lang w:eastAsia="zh-CN"/>
        </w:rPr>
        <w:drawing>
          <wp:inline distT="0" distB="0" distL="114300" distR="114300">
            <wp:extent cx="5262245" cy="2366645"/>
            <wp:effectExtent l="0" t="0" r="8255" b="8255"/>
            <wp:docPr id="4" name="图片 4" descr="2017051715232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05171523281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其中Shuffle是MapReduce框架中特定阶段，将Map输出结果分发到Reduce以实现结果汇总，在MRv2中通过ShuffleHandler实现文件的输出，其配置参数为：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&lt;property&gt;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&lt;name&gt;yarn.nodemanager.aux-services&lt;/name&gt;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&lt;value&gt;mapreduce_shuffle&lt;/value&gt;-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&lt;property&gt;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&lt;name&gt;yarn.nodemanager.aux-services.mapreduce_shuffle.class&lt;/name&gt;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&lt;value&gt;org.apache.hadoop.mapred.ShuffleHandler&lt;/value&gt;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ShuffleHandler是Hadoop内嵌的AuxiliaryService，其本质是HTTP Server，NodeManager启动时启动ShuffleHandler，其类图如下：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6" o:spt="75" type="#_x0000_t75" style="height:281.15pt;width:397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2.1 Shuffle Server端处理逻辑</w:t>
      </w:r>
    </w:p>
    <w:p>
      <w:pPr>
        <w:pStyle w:val="4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2.1.1 Shuffler Server执行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ShuffleHandler使用Netty作为Server，其中Shuffle作为Handler接收Reduce的连接并返回数据，启动过程如下：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protected void serviceStart() throws Exception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......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ServerBootstrap bootstrap = new ServerBootstrap(selector);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pipelineFact = new HttpPipelineFactory(conf, timer);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 .....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bootstrap.setOption("backlog", conf.getInt(SHUFFLE_LISTEN_QUEUE_SIZE,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DEFAULT_SHUFFLE_LISTEN_QUEUE_SIZE));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bootstrap.setOption("child.keepAlive",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bootstrap.setPipelineFactory(pipelineFact);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port = conf.getInt(SHUFFLE_PORT_CONFIG_KEY, DEFAULT_SHUFFLE_PORT);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Channel ch = bootstrap.bind(new InetSocketAddress(port));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accepted.add(ch);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port = ((InetSocketAddress)ch.getLocalAddress()).getPort();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conf.set(SHUFFLE_PORT_CONFIG_KEY, Integer.toString(port));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pipelineFact.SHUFFLE.setPort(port);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super.serviceStart();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.....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在pipelineFact中封装了Shuffle，其实现类SimpleChannelUpstreamHandler，业务的主要实现类，接收Reduce的Shuffle请求并返回数据。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2）接收客户端请求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在Shuffle中，维护了pathCache:LoadingCache&lt;AttemptPathIdentifier,AttemptPathInfo&gt;，即Map的输出结果，接收到客户端请求后，处理逻辑如下：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messageReceived(ChannelHandlerContext ctx, MessageEvent evt)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throws Exception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//根据Shuffle及Request，获取mapIds,reduceId，生成mapOutputInfoMap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ReduceContext reduceContext = new ReduceContext(mapIds, reduceId, ctx,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user, mapOutputInfoMap, jobId, keepAlive);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for (int i = 0; i &lt; Math.min(maxSessionOpenFiles, mapIds.size());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//将map文件数据发送给Reduce端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ChannelFuture nextMap = sendMap(reduceContext);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if(nextMap == null)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return;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3）发送文件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文件的发送过程为sendMap，核心代码如下：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protected ChannelFuture sendMapOutput(ChannelHandlerContext ctx, Channel 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String user, String mapId, int reduce, MapOutputInfo mapOutputInfo)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throws IOException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final File spillfile =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new File(mapOutputInfo.mapOutputFileName.toString());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RandomAccessFile spill;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spill = SecureIOUtils.openForRandomRead(spillfile, "r", user, null);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.....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ChannelFuture writeFuture;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if (ch.getPipeline().get(SslHandler.class) == null)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final FadvisedFileRegion partition = new FadvisedFileRegion(spill,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  info.startOffset, info.partLength, manageOsCache, readaheadLength,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  readaheadPool, spillfile.getAbsolutePath(),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  shuffleBufferSize, shuffleTransferToAllowed);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writeFuture = ch.write(partition);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writeFuture.addListener(new ChannelFutureListener()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// TODO error handling; distinguish IO/connection failures,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//      attribute to appropriate spill output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@Override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public void operationComplete(ChannelFuture future)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if (future.isSuccess())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partition.transferSuccessful();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partition.releaseExternalResources();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}); } ...}</w:t>
      </w:r>
    </w:p>
    <w:p>
      <w:pPr>
        <w:pStyle w:val="4"/>
        <w:numPr>
          <w:numId w:val="0"/>
        </w:numPr>
        <w:ind w:leftChars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2.1.2 MRAppMaster记录Shuffle URL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MapTask结束后，将Map输出文件所在URL(包括Shuffle 的主机和端口)发送给AM，执行如下：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done(TaskUmbilicalProtocol umbilical,TaskReporter reporter)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sendDone(umbilical); &lt;= umbilical.done(getTaskID());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在TaskImpl状态机中设置Shuffle Port，执行如下：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void handleTaskAttemptCompletion(TaskAttemptId attemptId,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TaskAttemptCompletionEventStatus status)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TaskAttempt attempt = attempts.get(attemptId);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if (attempt.getNodeHttpAddress() != null)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TaskAttemptCompletionEvent tce = recordFactory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.newRecordInstance(TaskAttemptCompletionEvent.class);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tce.setEventId(-1);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String scheme = (encryptedShuffle) ? "https://" : "http://";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tce.setMapOutputServerAddress(StringInterner.weakIntern(scheme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 + attempt.getNodeHttpAddress().split(":")[0] + ":"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 + attempt.getShufflePort()));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tce.setStatus(status);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tce.setAttemptId(attempt.getID());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int runTime = 0;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if (attempt.getFinishTime() != 0 &amp;&amp; attempt.getLaunchTime() !=0)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runTime = (int)(attempt.getFinishTime() - attempt.getLaunchTime());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tce.setAttemptRunTime(runTime);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eventHandler.handle(new JobTaskAttemptCompletedEvent(tce));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MRAppMaster将信息保存在对应的Job中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TaskAttemptCompletionEvent tce =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((JobTaskAttemptCompletedEvent) event).getCompletionEvent();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tce.setEventId(job.taskAttemptCompletionEvents.size());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job.taskAttemptCompletionEvents.add(tce);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在TaskAttemptCompletionEvent中记录MapOutputServerAddress</w:t>
      </w:r>
    </w:p>
    <w:p>
      <w:pPr>
        <w:pStyle w:val="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2.1.3 ShufflePort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AM发送Container启动请求后，NM响应ShufflePort，ContainerLaunchImpl的执行如下：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StartContainerRequest startRequest =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StartContainerRequest.newInstance(containerLaunchContext,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event.getContainerToken());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List&lt;StartContainerRequest&gt; list = new ArrayList&lt;StartContainerRequest&gt;();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list.add(startRequest);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StartContainersRequest requestList = StartContainersRequest.newInstance(list);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StartContainersResponse response =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proxy.getContainerManagementProtocol().startContainers(requestList);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if (response.getFailedRequests() != 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&amp;&amp; response.getFailedRequests().containsKey(containerID))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throw response.getFailedRequests().get(containerID).deSerialize();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ByteBuffer portInfo =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response.getAllServicesMetaData().get(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ShuffleHandler.MAPREDUCE_SHUFFLE_SERVICEID);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int port = -1;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if(portInfo != null)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port = ShuffleHandler.deserializeMetaData(portInfo);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NM中的ContainerManagerImpl#startContainers执行如下：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return StartContainersResponse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.newInstance(getAuxServiceMetaData(), succeededContainers,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failedContainers);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getAuxServiceMetaData调用ShuffleHandler如下：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synchronized ByteBuffer getMetaData() {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 {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serializeMetaData(port); 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catch (IOException e) {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2.2 Shuffle客户端处理逻辑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Reduce启动后，与NM的ShuffleHandler交互，并获取文件信息，其Shuffle处理类的配置如下：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&lt;name&gt;mapreduce.job.reduce.shuffle.consumer.plugin.class&lt;/name&gt;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&lt;value&gt;org.apache.hadoop.mapreduce.task.reduce.Shuffle&lt;/value&gt;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&lt;/property&gt;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Shuffle的类图如下所示：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object>
          <v:shape id="_x0000_i1027" o:spt="75" type="#_x0000_t75" style="height:246.35pt;width:370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2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核心类为Shuffle，其通过EventFetcher和Fetcher获取Task信息及Map输出数据，执行如下：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RawKeyValueIterator run() throws IOException, InterruptedException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 获取Map End事件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final EventFetcher&lt;K,V&gt; eventFetcher =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new EventFetcher&lt;K,V&gt;(reduceId, umbilical, scheduler, this,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maxEventsToFetch);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eventFetcher.start();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//获取Map Output数据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Fetcher&lt;K,V&gt;[] fetchers = new Fetcher[numFetchers];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if (isLocal)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fetchers[0] = new LocalFetcher&lt;K, V&gt;(jobConf, reduceId, scheduler,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merger, reporter, metrics, this, reduceTask.getShuffleSecret(),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localMapFiles);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fetchers[0].start();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 (int i=0; i &lt; numFetchers; ++i)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fetchers[i] = new Fetcher&lt;K,V&gt;(jobConf, reduceId, scheduler, merger,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reporter, metrics, this, reduceTask.getShuffleSecret());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fetchers[i].start();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 等待结束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while (!scheduler.waitUntilDone(PROGRESS_FREQUENCY))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reporter.progress();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synchronized (this)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if (throwable != null)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throw new ShuffleError("error in shuffle in " + throwingThreadName,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                 throwable);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//返回结果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RawKeyValueIterator kvIter =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kvIter = merger.close();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catch (Throwable 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throw new ShuffleError("Error while doing final merge " , 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return kvIter;}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2.2.1 与AM交互获取Map Hosts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Shuffle通过EventFetcher线程，从am中所有job完成的map的Event，将这些保存到ShuffleSchedulerImpl实例中主要的信息：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Map&lt;String, MapHost&gt; mapLocations = new HashMap&lt;String, MapHost&gt;();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Set&lt;MapHost&gt; pendingHosts = new HashSet&lt;MapHost&gt;();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MapHost信息包括：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State state = State.IDLE;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final String hostName;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//主机名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final String baseUrl;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//url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private List&lt;TaskAttemptID&gt; maps = new ArrayList&lt;TaskAttemptID&gt;();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//attempId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1）Reduce EventFetcher的执行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protected int getMapCompletionEvents(){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int numNewMaps = 0;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TaskCompletionEvent events[] =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do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MapTaskCompletionEventsUpdate update =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umbilical.getMapCompletionEvents(  //TaskUmbilicalProtocol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(org.apache.hadoop.mapred.JobID)reduce.getJobID(),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fromEventIdx,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maxEventsToFetch,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(org.apache.hadoop.mapred.TaskAttemptID)reduce);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events = update.getMapTaskCompletionEvents();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 (TaskCompletionEvent event : events)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scheduler.resolve(event);   //解析Event，将map输出设置到scheduler中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if (TaskCompletionEvent.Status.SUCCEEDED == event.getTaskStatus())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++numNewMaps;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while (events.length == maxEventsToFetch);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return numNewMaps;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2）MRAppMaster返回信息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TaskUmbilicalProtocol协议为Task与MRAppMaster的RPC协议，其AM中通过TaskAttemptListener来提供Task End信息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MapTaskCompletionEventsUpdate getMapCompletionEvents(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JobID jobIdentifier, int startIndex, int maxEvents,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TaskAttemptID taskAttemptID) throws IOException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org.apache.hadoop.mapreduce.v2.api.records.TaskAttemptId attemptID =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TypeConverter.toYarn(taskAttemptID);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TaskCompletionEvent[] events =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context.getJob(attemptID.getTaskId().getJobId()).getMapAttemptCompletionEvents(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startIndex, maxEvents);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taskHeartbeatHandler.progressing(attemptID);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return new MapTaskCompletionEventsUpdate(events, shouldReset);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信息维护在RunningAppContext#jobs &lt;= Map&lt;JobId,Job&gt;中，其更新见上文。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3）ShuffleSchedulerImpl记录Map信息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ShuffleSchedulerImpl#resolve(TaskCompletionEvent)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case SUCCEEDED: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URI u = getBaseURI(reduceId, event.getTaskTrackerHttp());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addKnownMapOutput(u.getHost() + ":" + u.getPort(),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u.toString(),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event.getTaskAttemptId());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maxMapRuntime = Math.max(maxMapRuntime, event.getTaskRunTime());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break;</w:t>
      </w:r>
    </w:p>
    <w:p>
      <w:pPr>
        <w:pStyle w:val="4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2.2.2 与Map交互获取数据</w:t>
      </w:r>
    </w:p>
    <w:p>
      <w:pPr>
        <w:ind w:firstLine="480" w:firstLineChars="200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通过Fetcher获取数据，通过scheduler.getHost获取map输出主机，然后调用copyFromHost获取数据：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protected void copyFromHost(MapHost host) throws IOException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//获取该host上所有的End Task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List&lt;TaskAttemptID&gt; maps = scheduler.getMapsForHost(host);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//获取MapOutput的URL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URL url = getMapOutputURL(host, maps);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DataInputStream input =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input = openShuffleUrl(host, remaining, url);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while (!remaining.isEmpty() &amp;&amp; failedTasks == null)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//获取数据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failedTasks = copyMapOutput(host, input, remaining, fetchRetryEnabled);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 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通过URL将请求发送NM ShuffleServer上。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https://blog.csdn.net/u014393917/article/details/25792325</w:t>
      </w:r>
    </w:p>
    <w:p>
      <w:pPr>
        <w:pStyle w:val="3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2.3 Shuffle执行流程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172.95pt;width:414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具体执行流程见上面代码分析。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Spark YarnShuffleService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Spark是MapReduce框架的一种实现，其涉及到Shuffle的Job的执行如下图所示：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637405" cy="3594735"/>
            <wp:effectExtent l="0" t="0" r="10795" b="0"/>
            <wp:docPr id="5" name="图片 5" descr="687474703a2f2f737061726b2d696e7465726e616c732e626f6f6b732e796f757274696f6e2e636f6d2f6d61726b646f776e2f504e47666967757265732f73687566666c652d77726974652d636f6e736f6c69646174696f6e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87474703a2f2f737061726b2d696e7465726e616c732e626f6f6b732e796f757274696f6e2e636f6d2f6d61726b646f776e2f504e47666967757265732f73687566666c652d77726974652d636f6e736f6c69646174696f6e2e706e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执行过程和Hadoop MapReduce类似，在Map阶段将结果写入到本地磁盘中，Reduce启动后通过Shuffle将数据读到本地进行处理。Shuffle是整个Spark中最消耗性能的阶段。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Spark on YARN是目前常用的Spark程序运行方法，可以使用External Shuffle Server来提高性能，其实现类为YarnShuffleService，通过这种方式较少Executor的压力，在GC的时候不影响其他Executor的执行，配置参数如下：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420" w:firstLineChars="20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&lt;name&gt;yarn.nodemanager.aux-services&lt;/name&gt;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420" w:firstLineChars="20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&lt;value&gt;spark_shuffle&lt;/value&gt;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420" w:firstLineChars="20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&lt;name&gt;yarn.nodemanager.aux-services.spark_shuffle.class&lt;/name&gt;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420" w:firstLineChars="20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&lt;value&gt;org.apache.spark.network.yarn.YarnShuffleService&lt;/value&gt;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&lt;/property&gt;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&lt;property&gt;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420" w:firstLineChars="20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&lt;name&gt;spark.shuffle.service.port&lt;/name&gt;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420" w:firstLineChars="20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&lt;value&gt;7337&lt;/value&gt;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leftChars="200" w:right="0" w:firstLine="0" w:firstLineChars="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&lt;/property&gt;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其类图如下：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0" o:spt="75" type="#_x0000_t75" style="height:271.4pt;width:4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1" ShapeID="_x0000_i1030" DrawAspect="Content" ObjectID="_1468075729" r:id="rId17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YarnShuffleService通过NettyServer提供服务，业务逻辑处理类ExternalShuffleBlockHandler，核心代码如下：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receive(TransportClient client, ByteBuffer message, RpcResponseCallback callback)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BlockTransferMessage msgObj = BlockTransferMessage.Decoder.fromByteBuffer(message); handleMessage(msgObj, client, callback);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主要的业务在handleMessage中进行处理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protected void handleMessage(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BlockTransferMessage msgObj,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TransportClient client,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RpcResponseCallback callback)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if (msgObj instanceof OpenBlocks)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OpenBlocks msg = (OpenBlocks) msgObj;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checkAuth(client, msg.appId);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long streamId = streamManager.registerStream(client.getClientId(),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new ManagedBufferIterator(msg.appId, msg.execId, msg.blockIds));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......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//发送数据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callback.onSuccess(new StreamHandle(streamId, msg.blockIds.length).toByteBuffer());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else if (msgObj instanceof RegisterExecutor)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final Timer.Context responseDelayContext =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metrics.registerExecutorRequestLatencyMillis.time();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//Executor将其输出的数据注册到blockManager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RegisterExecutor msg = (RegisterExecutor) msgObj;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checkAuth(client, msg.appId);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blockManager.registerExecutor(msg.appId, msg.execId, msg.executorInfo);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callback.onSuccess(ByteBuffer.wrap(new byte[0]));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 finally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responseDelayContext.stop();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 .....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在executorInfo中封装了中间数据的信息：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final String[] localDirs;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final int subDirsPerLocalDir;</w:t>
      </w:r>
    </w:p>
    <w:p>
      <w:pPr>
        <w:pStyle w:val="5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  <w:r>
        <w:rPr>
          <w:rStyle w:val="9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</w:t>
      </w:r>
      <w:r>
        <w:rPr>
          <w:rStyle w:val="9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ublic final String shuffleManager;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https://github.com/jacksu/utils4s/blob/master/spark-knowledge/md/hash-shuffle.md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https://0x0fff.com/spark-architecture-shuffle/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Run the shuffle service inside the YARN NM as an AuxiliaryService</w:t>
      </w:r>
    </w:p>
    <w:p>
      <w:pPr>
        <w:ind w:firstLine="630" w:firstLineChars="30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https://issues.apache.org/jira/browse/SPARK-3797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DD75"/>
    <w:multiLevelType w:val="multilevel"/>
    <w:tmpl w:val="3391DD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D62B9"/>
    <w:rsid w:val="005929FC"/>
    <w:rsid w:val="01682E72"/>
    <w:rsid w:val="027A335A"/>
    <w:rsid w:val="03657D02"/>
    <w:rsid w:val="041F4E6F"/>
    <w:rsid w:val="043A6828"/>
    <w:rsid w:val="054A209A"/>
    <w:rsid w:val="05ED45D6"/>
    <w:rsid w:val="062826F8"/>
    <w:rsid w:val="08AF08FE"/>
    <w:rsid w:val="08F22657"/>
    <w:rsid w:val="092E0435"/>
    <w:rsid w:val="0BA14E88"/>
    <w:rsid w:val="0C0118C2"/>
    <w:rsid w:val="0C657B08"/>
    <w:rsid w:val="0CD01ECD"/>
    <w:rsid w:val="0D6E5472"/>
    <w:rsid w:val="0E004995"/>
    <w:rsid w:val="0E3E0687"/>
    <w:rsid w:val="0EFC04A1"/>
    <w:rsid w:val="0F3A143D"/>
    <w:rsid w:val="0F583BED"/>
    <w:rsid w:val="0FE35AAB"/>
    <w:rsid w:val="0FEA1CB3"/>
    <w:rsid w:val="10443956"/>
    <w:rsid w:val="11D06EBB"/>
    <w:rsid w:val="11F372B6"/>
    <w:rsid w:val="123D6676"/>
    <w:rsid w:val="12782CC2"/>
    <w:rsid w:val="149E735B"/>
    <w:rsid w:val="15131171"/>
    <w:rsid w:val="15793543"/>
    <w:rsid w:val="15A9034A"/>
    <w:rsid w:val="15B52FB3"/>
    <w:rsid w:val="16D6069C"/>
    <w:rsid w:val="16F75A40"/>
    <w:rsid w:val="18CC4E9E"/>
    <w:rsid w:val="19492541"/>
    <w:rsid w:val="198C0D82"/>
    <w:rsid w:val="19AC787E"/>
    <w:rsid w:val="1A437A57"/>
    <w:rsid w:val="1AAA4A9F"/>
    <w:rsid w:val="1B462DE8"/>
    <w:rsid w:val="1B9B1C49"/>
    <w:rsid w:val="1CC6359E"/>
    <w:rsid w:val="1CEC7D89"/>
    <w:rsid w:val="1E7B032A"/>
    <w:rsid w:val="20283693"/>
    <w:rsid w:val="209E3735"/>
    <w:rsid w:val="20A9488B"/>
    <w:rsid w:val="21305EEE"/>
    <w:rsid w:val="215F0191"/>
    <w:rsid w:val="217751A2"/>
    <w:rsid w:val="21B004BC"/>
    <w:rsid w:val="21CA5EAD"/>
    <w:rsid w:val="224E6506"/>
    <w:rsid w:val="244F09A2"/>
    <w:rsid w:val="24D46271"/>
    <w:rsid w:val="25480529"/>
    <w:rsid w:val="261D29A8"/>
    <w:rsid w:val="266136D2"/>
    <w:rsid w:val="275B208E"/>
    <w:rsid w:val="2760665C"/>
    <w:rsid w:val="27685100"/>
    <w:rsid w:val="27AC5508"/>
    <w:rsid w:val="27E55457"/>
    <w:rsid w:val="284F426F"/>
    <w:rsid w:val="28677834"/>
    <w:rsid w:val="28EF2739"/>
    <w:rsid w:val="299B48D3"/>
    <w:rsid w:val="2A020596"/>
    <w:rsid w:val="2A45562B"/>
    <w:rsid w:val="2B3E0D38"/>
    <w:rsid w:val="2F86487C"/>
    <w:rsid w:val="30A2770C"/>
    <w:rsid w:val="30B60D75"/>
    <w:rsid w:val="30F56AF8"/>
    <w:rsid w:val="335A0446"/>
    <w:rsid w:val="337F6BEA"/>
    <w:rsid w:val="33AC329F"/>
    <w:rsid w:val="34350124"/>
    <w:rsid w:val="34D96ACB"/>
    <w:rsid w:val="35D479BF"/>
    <w:rsid w:val="376D04F6"/>
    <w:rsid w:val="376D62B9"/>
    <w:rsid w:val="37DC4681"/>
    <w:rsid w:val="381F2E96"/>
    <w:rsid w:val="38493032"/>
    <w:rsid w:val="39A001D3"/>
    <w:rsid w:val="3A3146F6"/>
    <w:rsid w:val="3B0C41C1"/>
    <w:rsid w:val="3C722BF6"/>
    <w:rsid w:val="3CC1747F"/>
    <w:rsid w:val="3F8A604D"/>
    <w:rsid w:val="401A3084"/>
    <w:rsid w:val="40457D1F"/>
    <w:rsid w:val="42E109CD"/>
    <w:rsid w:val="42EA0060"/>
    <w:rsid w:val="43F30641"/>
    <w:rsid w:val="44726AB0"/>
    <w:rsid w:val="455472C8"/>
    <w:rsid w:val="45E112BB"/>
    <w:rsid w:val="46505E54"/>
    <w:rsid w:val="472A1173"/>
    <w:rsid w:val="47CF03E5"/>
    <w:rsid w:val="48197882"/>
    <w:rsid w:val="489D3DAE"/>
    <w:rsid w:val="495D7D46"/>
    <w:rsid w:val="49723A86"/>
    <w:rsid w:val="49876C41"/>
    <w:rsid w:val="4A732464"/>
    <w:rsid w:val="4A743805"/>
    <w:rsid w:val="4A9F3EA4"/>
    <w:rsid w:val="4B162ADB"/>
    <w:rsid w:val="4B2F5BD5"/>
    <w:rsid w:val="4BCB699D"/>
    <w:rsid w:val="4C5C2537"/>
    <w:rsid w:val="4DBD427C"/>
    <w:rsid w:val="4DE501DE"/>
    <w:rsid w:val="4EE47802"/>
    <w:rsid w:val="51940601"/>
    <w:rsid w:val="51A767C6"/>
    <w:rsid w:val="529665EF"/>
    <w:rsid w:val="530B4DE6"/>
    <w:rsid w:val="530B7940"/>
    <w:rsid w:val="5313260A"/>
    <w:rsid w:val="540B776E"/>
    <w:rsid w:val="54247557"/>
    <w:rsid w:val="55F919EA"/>
    <w:rsid w:val="561A62D6"/>
    <w:rsid w:val="56C13941"/>
    <w:rsid w:val="576C1BF9"/>
    <w:rsid w:val="585426A7"/>
    <w:rsid w:val="585A20C9"/>
    <w:rsid w:val="58AE147B"/>
    <w:rsid w:val="59344F73"/>
    <w:rsid w:val="5A341C7B"/>
    <w:rsid w:val="5B791426"/>
    <w:rsid w:val="5C4F015D"/>
    <w:rsid w:val="5D8E3B22"/>
    <w:rsid w:val="5F407B9A"/>
    <w:rsid w:val="60B045B6"/>
    <w:rsid w:val="610A2BA7"/>
    <w:rsid w:val="615F613F"/>
    <w:rsid w:val="61ED0070"/>
    <w:rsid w:val="61EF79FE"/>
    <w:rsid w:val="625C7019"/>
    <w:rsid w:val="62834170"/>
    <w:rsid w:val="62BF0FF2"/>
    <w:rsid w:val="63967602"/>
    <w:rsid w:val="646B46E0"/>
    <w:rsid w:val="64A1584D"/>
    <w:rsid w:val="64F035D5"/>
    <w:rsid w:val="64FB4B34"/>
    <w:rsid w:val="65A27BEA"/>
    <w:rsid w:val="66DD4FCE"/>
    <w:rsid w:val="67196A77"/>
    <w:rsid w:val="672A2160"/>
    <w:rsid w:val="673367B3"/>
    <w:rsid w:val="67D83E81"/>
    <w:rsid w:val="68271B92"/>
    <w:rsid w:val="68286089"/>
    <w:rsid w:val="68D91B20"/>
    <w:rsid w:val="6B4F71AD"/>
    <w:rsid w:val="6B9A41AC"/>
    <w:rsid w:val="6C7067BC"/>
    <w:rsid w:val="6D0A104B"/>
    <w:rsid w:val="6D535020"/>
    <w:rsid w:val="6DB13014"/>
    <w:rsid w:val="6DB26211"/>
    <w:rsid w:val="6E0D24E9"/>
    <w:rsid w:val="6E385462"/>
    <w:rsid w:val="6E435AC0"/>
    <w:rsid w:val="6E512A53"/>
    <w:rsid w:val="6EC40C77"/>
    <w:rsid w:val="6ED373E0"/>
    <w:rsid w:val="6F442DAA"/>
    <w:rsid w:val="70CB0A5C"/>
    <w:rsid w:val="711B2647"/>
    <w:rsid w:val="7369724C"/>
    <w:rsid w:val="73816BFE"/>
    <w:rsid w:val="73934DB4"/>
    <w:rsid w:val="73C30694"/>
    <w:rsid w:val="73FC6F3A"/>
    <w:rsid w:val="751500F8"/>
    <w:rsid w:val="75B17885"/>
    <w:rsid w:val="75ED4E93"/>
    <w:rsid w:val="76413908"/>
    <w:rsid w:val="767E64F9"/>
    <w:rsid w:val="7681016A"/>
    <w:rsid w:val="777E7EBB"/>
    <w:rsid w:val="779D426F"/>
    <w:rsid w:val="79086250"/>
    <w:rsid w:val="790B3CB2"/>
    <w:rsid w:val="799F0D7B"/>
    <w:rsid w:val="7BA807BB"/>
    <w:rsid w:val="7D1E0009"/>
    <w:rsid w:val="7E5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emf"/><Relationship Id="rId17" Type="http://schemas.openxmlformats.org/officeDocument/2006/relationships/oleObject" Target="embeddings/oleObject5.bin"/><Relationship Id="rId16" Type="http://schemas.openxmlformats.org/officeDocument/2006/relationships/image" Target="media/image9.png"/><Relationship Id="rId15" Type="http://schemas.openxmlformats.org/officeDocument/2006/relationships/image" Target="media/image8.e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2018-08-22T01:26:00Z</dcterms:created>
  <dc:creator>fys</dc:creator>
  <cp:lastModifiedBy>fys</cp:lastModifiedBy>
  <dcterms:modified xsi:type="dcterms:W3CDTF">2018-08-24T07:46:03Z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