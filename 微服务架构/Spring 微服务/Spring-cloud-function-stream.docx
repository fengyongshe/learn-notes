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Spring-Cloud-Function Stream Processor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可以将Function打包成Stream 任务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./registerSupplier.sh -n wordstream -f "()-&gt;Flux.interval(Duration.ofMillis(1000)).map(i-&gt;\"message-\"+i)"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将Lambda表达式编译成Function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69865" cy="1346835"/>
            <wp:effectExtent l="0" t="0" r="6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# tree -L 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├── words.fun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└── wordstream.fun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//在suppliers中生成wordstream.fun描述文件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启动Stream处理流程，Source: Supplier，Processor:Function和Sink:Consumer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1)./stream.sh -p 9103 -i uppercaseWords -c print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2)./stream.sh -p 9102 -i words -f uppercase -o uppercaseWords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3) ./stream.sh -p 9101 -s wordstream -o words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在Sink应用控制台输出MESSAGE信息（每秒输出一个消息）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MESSAGE-0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MESSAGE-1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MESSAGE-2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4412B"/>
    <w:multiLevelType w:val="singleLevel"/>
    <w:tmpl w:val="190441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87487"/>
    <w:rsid w:val="3FA8748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2018-08-01T08:34:00Z</dcterms:created>
  <dc:creator>fys</dc:creator>
  <cp:lastModifiedBy>fys</cp:lastModifiedBy>
  <dcterms:modified xsi:type="dcterms:W3CDTF">2018-08-01T08:35:12Z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