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 AutoConfigure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根据Classpath中的依赖内容自动配置bean到IoC容器。Auto-Configuration会推断哪些bean是用户可能需要的，比如HSQLDB包在当前classpath下，并且用户没有配置其他数据库连接，则Auto-Configure功能会自动注入一个基于内存数据库连接给应用的IOC容器，启自动配置功能需要添加@EanbleAutoConfigure注解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自动配置中使用的条件化注解如下表所示：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45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条件化注解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配置生效条件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@ConditionOnBean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配置了某个特定Bean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@ConditionOnMissingBean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没有配置特定Bean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@ConditionOnClass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ClassPath中有指定的类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@ConditionalOnMissingClass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ClassPath中没有指定的类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@ConditionOnExpression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给定的Spring Expression Language计算式为true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@ConditionOnJava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Java的版本匹配特定值或者范围值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@ConditionalOnJndi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参数中给定的JDNI位置必须存在一个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@ConditionalOnProperty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指定的配置属性要有一个明确的值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@ConditionalOnResource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Classpath中有指定的资源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@ConditionalOnWebApplication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这是一个Web程序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45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@ConditionalOnNotWebApplication</w:t>
            </w:r>
          </w:p>
        </w:tc>
        <w:tc>
          <w:tcPr>
            <w:tcW w:w="517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这不是一个Web程序</w:t>
            </w:r>
          </w:p>
        </w:tc>
      </w:tr>
    </w:tbl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@EnableConfigurationProperties(HelloProperties.class)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@ConditionalOnClass(HelloService.class)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@ConditionalOnProperty(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prefix = "hello",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value = "enabled",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matchIfMissing =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HelloAutoConfiguration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@Autowired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HelloProperties helloProperties;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@ConditionalOnMissingBean(HelloService.class)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HelloService helloService()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System.out.println("&gt;&gt;&gt;&gt; The HelloService Not Found, Execute Create New Bean.");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 helloService = new HelloService();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helloService.setMsg(helloProperties.getMsg());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helloService.setShow(helloProperties.isShow());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helloService;}}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A04A5"/>
    <w:rsid w:val="161A3951"/>
    <w:rsid w:val="188D7400"/>
    <w:rsid w:val="1FCA04A5"/>
    <w:rsid w:val="21677FD9"/>
    <w:rsid w:val="31F1150C"/>
    <w:rsid w:val="4405199D"/>
    <w:rsid w:val="51D71902"/>
    <w:rsid w:val="5D9C2E82"/>
    <w:rsid w:val="66750213"/>
    <w:rsid w:val="68C51CD1"/>
    <w:rsid w:val="6C45721F"/>
    <w:rsid w:val="6D535020"/>
    <w:rsid w:val="726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2018-08-03T13:28:00Z</dcterms:created>
  <dc:creator>fys</dc:creator>
  <cp:lastModifiedBy>fys</cp:lastModifiedBy>
  <dcterms:modified xsi:type="dcterms:W3CDTF">2018-08-03T14:40:50Z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