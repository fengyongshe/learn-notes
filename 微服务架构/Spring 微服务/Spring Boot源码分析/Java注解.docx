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Java注解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在Java中注解（Annotation）是一个重要的知识点，其描述：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Java 注解用于为 Java 代码提供元数据。作为元数据，注解不直接影响你的代码执行，但也有一些类型的注解实际上可以用于这一目的。Java 注解是从 Java5 开始添加到 Java 的。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可以将Java注解理解成标签（对事物行为的某些角度的评价与解释）：如果将代码理解成事物，注解就是对于代码中某些鲜活个体的贴上去的标签。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在Java中，如同Class和Interface，注解也属于一种类型，Java SE 5.0版本中开始引入，其定义如下：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@Documented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@Retention(RetentionPolicy.RUNTIME)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@Target(ElementType.ANNOTATION_TYPE)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@interface Documented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它的形式跟接口类似，但是多个一个@符号。</w:t>
      </w: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元注解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元注解是注解到注解上的注解，或者说元注解是一种基本注解，但是它能够应用到其他注解上面。有以下元注解：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@Retention，保留期，当应用到一个注解上的时候，其解释说明这个注解的存活时间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RetentionPolicy.SOURCE，在源码阶段保留，编译时被丢弃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RetentionPolicy.CLASS，保留到在编译进行阶段，不会加载到JVM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RetentionPolicy.RUNTIME，保留到程序运行时，加载到JVM中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示例：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@Retention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(RetentionPolicy.RUNTIME)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public @interface TestAnnotation {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在程序运行时被获取到。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@Documented，将注解中的元素包含到Javadoc中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@Target，指明注解运用的地方，限定使用场景，其取值：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ElementType.ANNOTATION_TYPE，给注解进行注解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ElementType.CONSTRUCTOR，给构造方法进行注解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ElemenType.FIELD，给属性进行注解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ElementType.LOCAL_VARIABLE，给局部变量进行注解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ElementType.METHOD，给方法进行注解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ElementType.PACKATE，给包进行注解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ElementType.PARAMETER，给方法中的参数进行注解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ElementType.TYPE，给类型中进行注解，比如类、接口和枚举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@Inherited，继承的意思，并不是注解本身可以继承，而是说如果一个超类被@Inhertied注解过的注解进行注解，如果它的子类没被任何注解应用的话，那么这个子类就继承了超类的注解，使用示例：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@Inherited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@Retention(RetentionPolicy.RUNTIME)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@interface Test {}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@Test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public class A {}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public class B extends A {}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注解Test为@Inherited修饰，类A被Test注解，类B继承A时也拥有Test这个注解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@Repeatable，可重复，通常是注解的值可以同时取多个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@FunctionalInterface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Java 1.8版本中引入的函数式接口注解，其是一个具有一个方法的普通接口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@FunctionalInterface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interface Runnable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/**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* When an object implementing interface &lt;code&gt;Runnable&lt;/code&gt; is used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* to create a thread, starting the thread causes the object's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* &lt;code&gt;run&lt;/code&gt; method to be called in that separately executing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* thread.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* &lt;p&gt;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* The general contract of the method &lt;code&gt;run&lt;/code&gt; is that it may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* take any action whatsoever.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*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* @see     java.lang.Thread#run()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*/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public abstract void run();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进行线程开发中常用的Runnable就是一个典型的函数式接口，被@FunctionalInterface注解，使用函数式接口注解，很容易转换成Lambda表达式。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注解属性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注解属性也叫做成员变量，注解只有成员变量，没有方法，注解的成员变量在注解定义中以无形参的方法来声明，其方法名定义了该成员变量的名字，其返回值定义该成员变量的类型：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@Target(ElementType.TYPE)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@Retention(RetentionPolicy.RUNTIME)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public @interface TestAnnotation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int id()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default -1;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String msg()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default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hi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”;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上面代码定义了TestAnnotation这个注解拥有id和msg两个属性，使用时进行赋值，如下：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@TestAnnotation(id=3,msg="hello annotation")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Test { }</w:t>
      </w: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注解的提取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通过反射获取注解，可以通过Class对象的isAnnotationPresent方法判断是否应用某个注解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boolean isAnnotationPresent(Class&lt;? extends Annotation&gt; annotationClass) {}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然后通过getAnnotation方法获取Annotation对象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&lt;A extends Annotation&gt; A getAnnotation(Class&lt;A&gt; annotationClass) {}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其使用示例如下：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@TestAnnotation()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Test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void main(String[]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boolean hasAnnotation = Test.class.isAnnotationPresent(TestAnnotation.class);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if ( hasAnnotation 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TestAnnotation testAnnotation =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0" w:firstLineChars="10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Test.class.getAnnotation(TestAnnotation.class);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System.out.println("id:"+testAnnotation.id());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System.out.println("msg:"+testAnnotation.msg());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}}}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程序的运行结果：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id:-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1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msg: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如果一个注解在运行时被成功提取，那么@Retention(RentionPolicy.RUNTIME)是必须的。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https://blog.csdn.net/briblue/article/details/73824058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BA5A9"/>
    <w:multiLevelType w:val="singleLevel"/>
    <w:tmpl w:val="970BA5A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C448DE"/>
    <w:multiLevelType w:val="singleLevel"/>
    <w:tmpl w:val="A7C448D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025E62"/>
    <w:multiLevelType w:val="singleLevel"/>
    <w:tmpl w:val="AE025E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623EA21"/>
    <w:multiLevelType w:val="singleLevel"/>
    <w:tmpl w:val="5623EA21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00B5B"/>
    <w:rsid w:val="01434114"/>
    <w:rsid w:val="030315F8"/>
    <w:rsid w:val="0C6B7D67"/>
    <w:rsid w:val="114830FB"/>
    <w:rsid w:val="12E66CF0"/>
    <w:rsid w:val="1437374D"/>
    <w:rsid w:val="16194876"/>
    <w:rsid w:val="17296818"/>
    <w:rsid w:val="19247924"/>
    <w:rsid w:val="1ACE1B35"/>
    <w:rsid w:val="1AD00B5B"/>
    <w:rsid w:val="1B9F3912"/>
    <w:rsid w:val="1D0A2572"/>
    <w:rsid w:val="1D3265DA"/>
    <w:rsid w:val="1D4D5203"/>
    <w:rsid w:val="1DF11BE9"/>
    <w:rsid w:val="1F7429E9"/>
    <w:rsid w:val="268F06D7"/>
    <w:rsid w:val="2A9C4E6D"/>
    <w:rsid w:val="2E2C6AEE"/>
    <w:rsid w:val="30796826"/>
    <w:rsid w:val="32BF46B5"/>
    <w:rsid w:val="37744D99"/>
    <w:rsid w:val="37FD6CF7"/>
    <w:rsid w:val="3D8276E3"/>
    <w:rsid w:val="3F134AD8"/>
    <w:rsid w:val="43EE063F"/>
    <w:rsid w:val="43FC68BB"/>
    <w:rsid w:val="4C8F7753"/>
    <w:rsid w:val="4E4E21E9"/>
    <w:rsid w:val="52CD797A"/>
    <w:rsid w:val="55A23918"/>
    <w:rsid w:val="5B142275"/>
    <w:rsid w:val="66804185"/>
    <w:rsid w:val="6B7B2235"/>
    <w:rsid w:val="6D535020"/>
    <w:rsid w:val="6D9573A6"/>
    <w:rsid w:val="6E79310B"/>
    <w:rsid w:val="6E860CC6"/>
    <w:rsid w:val="6EB34A6A"/>
    <w:rsid w:val="6ECC3267"/>
    <w:rsid w:val="7047594E"/>
    <w:rsid w:val="70A64C38"/>
    <w:rsid w:val="7C9C098F"/>
    <w:rsid w:val="7D5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2018-08-04T01:03:00Z</dcterms:created>
  <dc:creator>fys</dc:creator>
  <cp:lastModifiedBy>fys</cp:lastModifiedBy>
  <dcterms:modified xsi:type="dcterms:W3CDTF">2018-08-04T15:12:28Z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