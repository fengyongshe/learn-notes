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SSM 使用实战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文件删除，定时删除不用的数据，如超过5天的数据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rule的定义如下：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file:path matches "/tmp/*" and age &gt; 5min | delete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删除目录/tmp/下超过5分钟的数据，添加够执行如下，通过Web UI查看Action：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6553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0872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文件归档：Archive，将冷数据归档，rule定义如下：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file:path matches "/tmp/*" and age &gt; 5min | archive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38887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查看文件的存储信息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hdfs fsck /tmp/hellossm.txt -files -blocks -locations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Live_repl=3 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DatanodeInfoWithStorage[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10.139.4.94:50010,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DS-fb12ac18-6ff5-4206-a716-9449308fa50c,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ARCHIVE]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DatanodeInfoWithStorage[10.139.4.82:50010,DS-3155f623-1aa3-47e5-846e-c508a0cdb525,ARCHIVE], DatanodeInfoWithStorage[10.139.4.83:50010,DS-c829890c-48e6-43d3-9d6e-7db290880777,ARCHIVE]]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数据复制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将文件移动到目标目录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file: every 5min | path matches "/tmp/*" | copy -dest /ec/test.log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sync，数据备份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Rule定义如下：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file: every 5min | path matches "/dyno/audit_logs/*.log"  | sync -dest hdfs://docker2.cmss.com:8020/tmp/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小文件合并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Rule定义如下：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file:path matches "/dyno/audit_logs/*" and length &lt; 100MB | compact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执行如下：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121660"/>
            <wp:effectExtent l="0" t="0" r="1143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合并文件：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6400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生成了两个新的文件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41286"/>
    <w:multiLevelType w:val="singleLevel"/>
    <w:tmpl w:val="FDA4128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53CCC"/>
    <w:rsid w:val="015900D8"/>
    <w:rsid w:val="02496185"/>
    <w:rsid w:val="09B75B91"/>
    <w:rsid w:val="0D884BC6"/>
    <w:rsid w:val="1D230CFB"/>
    <w:rsid w:val="20806A88"/>
    <w:rsid w:val="32CD365C"/>
    <w:rsid w:val="391A61F3"/>
    <w:rsid w:val="3F46198C"/>
    <w:rsid w:val="44835364"/>
    <w:rsid w:val="4FB67452"/>
    <w:rsid w:val="57686770"/>
    <w:rsid w:val="5BD53CCC"/>
    <w:rsid w:val="5BEC5678"/>
    <w:rsid w:val="5FAF5010"/>
    <w:rsid w:val="6D535020"/>
    <w:rsid w:val="73614D77"/>
    <w:rsid w:val="75B65B82"/>
    <w:rsid w:val="761B74C9"/>
    <w:rsid w:val="7BAE7F4B"/>
    <w:rsid w:val="7EE4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2018-07-25T07:08:00Z</dcterms:created>
  <dc:creator>fys</dc:creator>
  <cp:lastModifiedBy>fys</cp:lastModifiedBy>
  <dcterms:modified xsi:type="dcterms:W3CDTF">2018-07-30T03:51:19Z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