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 Stream API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在Java8中的集合支持stream方法，返回一个流（接口定义在java.util.stream.Stream中），流的定义为从支持数据处理操作的源生成的元素序列：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元素序列，和集合一样，流也是提供一个接口来访问特定元素类型的一组有序值。集合的主要目的是以特定的时间/空间复杂度存储和访问元素(如ArrayList和LinkedList)。但是Stream的目的在于表达计算，比如filter、sorted及map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源，流会使用一个提供数据的源，如集合、数组或输入/输出资源。从有序集合生成流时会保留原有顺序。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数据处理操作，流的数据处理功能支持类似于数据库的操作，以及函数式编程语言中的常用操作，如filter、map、reduce、find、match及sort等。流操作可以顺序执行，也可以并行执行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java.util.stream包的结构图如下所示：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961890" cy="2757170"/>
            <wp:effectExtent l="0" t="0" r="3810" b="11430"/>
            <wp:docPr id="8" name="图片 8" descr="2017080718223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08071822341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Stream的执行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下面是Stream的执行示例：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Dish.menu.stream()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.filter(d -&gt; d.getCalories() &lt; 400)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.sorted(Comparator.comparing(Dish::getCalories))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.map(Dish::getName)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.collect(toList())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流执行序列图如下：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26790" cy="7499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创建Stream，最常用的创建方法：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通过Stream接口的静态工厂方法，示例如下：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Stream.of(1,2,3,5)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Stream.generate(Math::random);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Stream.iterate(</w:t>
      </w: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1, item -&gt; item + 1)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.....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通过Collection接口的默认stream方法，把一个Collection对象转换成Stream，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default Stream&lt;E&gt; stream()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return StreamSupport.stream(spliterator(), false);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转换Stream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把Steam通过某种行为转换成新的Stream，常用的转换方法：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distinct，对Stream中包含的元素进行去重操作，新生成的Stream中没有重复的元素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7585" cy="115379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filter，对Stream中包含的元素使用给定的过滤函数进行过滤操作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7285" cy="1229995"/>
            <wp:effectExtent l="0" t="0" r="571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map,对stream中包含的元素使用给定的转换函数进行转换操作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81250" cy="1193800"/>
            <wp:effectExtent l="0" t="0" r="635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flatmap，和map类似，不同的是其每个元素转换得到的是Stream对象，会把子Stream中的元素压缩到父集合中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8295" cy="1459230"/>
            <wp:effectExtent l="0" t="0" r="1905" b="12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peek，生成一个包含原Stream中所有元素的新的Stream，同时会提供一个消费函数，新Stream每个元素被消费的时候都会执行给定的消费函数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57195" cy="1555750"/>
            <wp:effectExtent l="0" t="0" r="190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limit及skip等，进行截断操作及跳过前N个元素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聚合操作（Reduce）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把Stream中元素组合起来，返回单个结果值，常用的方法有average、sum、min、max及count等都使用reduce方法实现，其使用方法如下：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T reduce(T identity, BinaryOperator&lt;T&gt; accumulator);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Optional&lt;T&gt; reduce(BinaryOperator&lt;T&gt; accumulator);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&lt;U&gt; U reduce(U identity,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BiFunction&lt;U, ? super T, U&gt; accumulator,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BinaryOperator&lt;U&gt; combiner);   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identy，允许用户提供的一个循环计算初始值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accumulator，计算的累加器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combiner，将中间状态的多个结果整合到一起的方法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计算示例：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List&lt;Integer&gt; numbers = Arrays.asList(3,4,5,1,2);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int sum = numbers.stream().reduce(0, (a,b) -&gt; a+b);</w:t>
      </w:r>
    </w:p>
    <w:p>
      <w:pPr>
        <w:numPr>
          <w:ilvl w:val="0"/>
          <w:numId w:val="0"/>
        </w:numPr>
        <w:ind w:leftChars="0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转换及聚合操作都是中间操作，在执行过程中并不产生结果（Lazy）</w:t>
      </w:r>
    </w:p>
    <w:p>
      <w:pPr>
        <w:numPr>
          <w:ilvl w:val="0"/>
          <w:numId w:val="0"/>
        </w:numPr>
        <w:ind w:leftChars="0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终端操作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从流的流水线生成结果，其结果是任何不适流的值，比如List、Integer甚至void，使用示例如下：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numbers.stream().forEach(System.out::println)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forEach，消费流中每个元素并对其应用Lambda，这一操作返回void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count，返回流中的个数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collect, 把流规约成一个集合，比如List、Map甚至是Integer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Stream收集器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Stream中collect方法，该方法接收一个Collector实例，其是一个可变的汇聚操作，将输入元素累计到一个可变的结果容器中。它会在所有元素都处理完毕后，将累积的结果转换为一个最终的表示。Collector的使用示例：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Map&lt;Dish.Type,List&lt;Dish&gt;&gt; dishedsByType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= Dish.menu.stream().collect(groupingBy(Dish::getType));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Stream的collect定义如下：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&lt;R&gt; R collect(Supplier&lt;R&gt; supplier,</w:t>
      </w: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BiConsumer&lt;R, ? super T&gt; accumulator,</w:t>
      </w: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BiConsumer&lt;R, R&gt; combiner);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在Collector中声明了4个函数，一起协调执行以将元素累计到可结果容器中：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Supplier&lt;A&gt; supplier(): 创建新的结果容器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BiConsumer&lt;A, T&gt; accumulator(): 将元素添加到结果容器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BinaryOperator&lt;A&gt; combiner(): 将两个结果容器合并为一个结果容器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Function&lt;A, R&gt; finisher(): 对结果容器作相应的变换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收集器主要提供三大功能：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将流元素规约和汇总为一个值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元素分组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元素分区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相对应的Collectors中的方法如下：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maxBy，最大值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minBy，最小值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summarizingInt | summarizingLong | summarizingDouble，将对象映射为求和所需的int的统计函数，包括总和、平均值、最大值、最小值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reducing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groupingBy，将流中的元素分成不同的组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partitioningBy，将流中的元素分区，分类函数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并行数据处理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1）并行数据流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tream接口通过对数据源调用parallelStream方法来把集合转换成并行流，并行流就是一个把内容分成多个数据块，并用不同的线程分别处理每个数块的流。然后自动把给定操作的工作负荷分配给多核处理器的所有内核，如下图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535805" cy="3344545"/>
            <wp:effectExtent l="0" t="0" r="10795" b="8255"/>
            <wp:docPr id="10" name="图片 10" descr="20161112222809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611122228098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Collection的并行流构建方法：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default Stream parallelStream() ： 返回并行流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 static long parallelSum(long n){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return Stream.iterate(1L, i -&gt; i +1).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limit(n).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parallel().   //并行化流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reduce(0L,Long::sum);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list</w:t>
      </w: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.parallelStream()// 获取并行流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.sorted()// 按自然排序，即按数字从小到大排序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.count();// count()是终止操作，有终止操作才会执行中间操作sorted() </w:t>
      </w:r>
    </w:p>
    <w:p>
      <w:p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分支/合并架构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目的是以递归的方式将可以并行的任务拆分成更小的任务，然后将每个子任务的结果合并起来生成整体结果，其是ExecutorService接口的一个实现，把子任务分配给ForkJoinPool线程池中的工作线程，其构造器如下：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public ForkJoinPool(int parallelism)：创建一个包含parallelism个并行线程的ForkJoinPool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630" w:right="0" w:hanging="630" w:hangingChars="3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public ForkJoinPool() ：以Runtime.getRuntime().availableProcessors()的返回值作为parallelism来创建ForkJoinPool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创建ForkJoinPool实例后，可以通过ForkJoinPool的submit(ForkJoinTask)或者invoke来执行指定任务，其中ForkJoinTask代表一个可以并行、合并的任务，有两个抽象子类：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RecursiveTask，代表有返回值的任务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RecursiveAction，代表没有返回值的任务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其定义如下: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ForkJoinSumCalculator extends RecursiveTask&lt;Long&gt;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final long THRESHOLD = 10_100;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final long[] numbers;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final int start;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final int end;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ForkJoinSumCalculator(long[] numbers, int start,int end)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this.numbers = numbers;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this.start = start;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this.end = end;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protected Long compute()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int length = end - start;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if(length &lt;= THRESHOLD) {return computeSequentially();}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ForkJoinSumCalculator leftTask = new ForkJoinSumCalculator(numbers, start, start+length/2);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leftTask.fork();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ForkJoinSumCalculator rightTask = new ForkJoinSumCalculator(numbers, start + length/2, end);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Long rightResult = rightTask.compute();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Long leftResult = leftTask.join();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leftResult + rightResult;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long forkJoinSum(long 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long[] numbers = LongStream.rangeClosed(1, n).toArray();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ForkJoinTask&lt;Long&gt; task = new ForkJoinSumCalculator(numbers);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return ParallelStreamsTest.FORK_JOIN_POOL.invoke(task);</w:t>
      </w: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}}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Spliterator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Spliterator是Java 8中加入的集合框架中的另一个接口，其为可分迭代器，和Iterator一样，Spliterator用于遍历数据源中的元素，其接口定义如下：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</w:t>
      </w: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interface Spliterator&lt;T&gt;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boolean tryAdvance(Consumer&lt;? super T&gt; action);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Spliterator&lt;T&gt; trySplit();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long estimateSize();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int characteristics();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8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T是Spliterator遍历的元素的类型。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8AFA74"/>
    <w:multiLevelType w:val="singleLevel"/>
    <w:tmpl w:val="C58AFA7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025049E"/>
    <w:multiLevelType w:val="multilevel"/>
    <w:tmpl w:val="D02504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1FB3F77"/>
    <w:multiLevelType w:val="singleLevel"/>
    <w:tmpl w:val="F1FB3F7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173D7F0"/>
    <w:multiLevelType w:val="singleLevel"/>
    <w:tmpl w:val="0173D7F0"/>
    <w:lvl w:ilvl="0" w:tentative="0">
      <w:start w:val="3"/>
      <w:numFmt w:val="decimal"/>
      <w:suff w:val="space"/>
      <w:lvlText w:val="%1)"/>
      <w:lvlJc w:val="left"/>
    </w:lvl>
  </w:abstractNum>
  <w:abstractNum w:abstractNumId="4">
    <w:nsid w:val="1238898A"/>
    <w:multiLevelType w:val="singleLevel"/>
    <w:tmpl w:val="123889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41EA46F"/>
    <w:multiLevelType w:val="singleLevel"/>
    <w:tmpl w:val="441EA4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74C65C0"/>
    <w:multiLevelType w:val="singleLevel"/>
    <w:tmpl w:val="674C65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A72CD1D"/>
    <w:multiLevelType w:val="singleLevel"/>
    <w:tmpl w:val="6A72CD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B8AC477"/>
    <w:multiLevelType w:val="singleLevel"/>
    <w:tmpl w:val="7B8AC477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4017F"/>
    <w:rsid w:val="0077712C"/>
    <w:rsid w:val="019877A2"/>
    <w:rsid w:val="01A84D6B"/>
    <w:rsid w:val="01BC610A"/>
    <w:rsid w:val="046545F2"/>
    <w:rsid w:val="04F74854"/>
    <w:rsid w:val="08C53675"/>
    <w:rsid w:val="095D5021"/>
    <w:rsid w:val="097F3F01"/>
    <w:rsid w:val="09B20406"/>
    <w:rsid w:val="0A2536C6"/>
    <w:rsid w:val="0B6522B9"/>
    <w:rsid w:val="0BA9643E"/>
    <w:rsid w:val="0D8A0BAD"/>
    <w:rsid w:val="0FEC47F6"/>
    <w:rsid w:val="11445D02"/>
    <w:rsid w:val="114C5C3F"/>
    <w:rsid w:val="11A57898"/>
    <w:rsid w:val="15A735C8"/>
    <w:rsid w:val="161840F8"/>
    <w:rsid w:val="16664DE7"/>
    <w:rsid w:val="17077499"/>
    <w:rsid w:val="177C2325"/>
    <w:rsid w:val="193F1DC1"/>
    <w:rsid w:val="1BDA65FE"/>
    <w:rsid w:val="1CAA1D48"/>
    <w:rsid w:val="1CDD23ED"/>
    <w:rsid w:val="1DB0620D"/>
    <w:rsid w:val="1E193697"/>
    <w:rsid w:val="1FC71BEA"/>
    <w:rsid w:val="22175B14"/>
    <w:rsid w:val="24B71D17"/>
    <w:rsid w:val="28AF4077"/>
    <w:rsid w:val="2C2E2739"/>
    <w:rsid w:val="2D552D01"/>
    <w:rsid w:val="2EFE6631"/>
    <w:rsid w:val="2FB47FAB"/>
    <w:rsid w:val="304644FE"/>
    <w:rsid w:val="34CF49C3"/>
    <w:rsid w:val="355C0386"/>
    <w:rsid w:val="38F4017F"/>
    <w:rsid w:val="392B45E6"/>
    <w:rsid w:val="3A6152E9"/>
    <w:rsid w:val="3A704FC8"/>
    <w:rsid w:val="3C8C01C8"/>
    <w:rsid w:val="3CC66E4D"/>
    <w:rsid w:val="3CD14DA6"/>
    <w:rsid w:val="3DEA2D6C"/>
    <w:rsid w:val="41A25012"/>
    <w:rsid w:val="42286B1C"/>
    <w:rsid w:val="426B20DC"/>
    <w:rsid w:val="43A02462"/>
    <w:rsid w:val="446624D5"/>
    <w:rsid w:val="467A522A"/>
    <w:rsid w:val="474502DB"/>
    <w:rsid w:val="47587748"/>
    <w:rsid w:val="4A2A6A32"/>
    <w:rsid w:val="4A625B66"/>
    <w:rsid w:val="505260F9"/>
    <w:rsid w:val="564A7F25"/>
    <w:rsid w:val="5695519B"/>
    <w:rsid w:val="57F640D1"/>
    <w:rsid w:val="5976139B"/>
    <w:rsid w:val="5CED5CCC"/>
    <w:rsid w:val="5EF254DB"/>
    <w:rsid w:val="5F355383"/>
    <w:rsid w:val="5FC524FD"/>
    <w:rsid w:val="626339B9"/>
    <w:rsid w:val="633808AA"/>
    <w:rsid w:val="641D5B8A"/>
    <w:rsid w:val="67164243"/>
    <w:rsid w:val="69FB2510"/>
    <w:rsid w:val="6B76509A"/>
    <w:rsid w:val="6D535020"/>
    <w:rsid w:val="6DE8637A"/>
    <w:rsid w:val="6E874FB6"/>
    <w:rsid w:val="720046AB"/>
    <w:rsid w:val="768E02B3"/>
    <w:rsid w:val="778E1581"/>
    <w:rsid w:val="78F111C6"/>
    <w:rsid w:val="799F44B6"/>
    <w:rsid w:val="7A804D2A"/>
    <w:rsid w:val="7A8C5DE8"/>
    <w:rsid w:val="7C4926D3"/>
    <w:rsid w:val="7CCE3215"/>
    <w:rsid w:val="7D330EFB"/>
    <w:rsid w:val="7F5514B2"/>
    <w:rsid w:val="7FB2388C"/>
    <w:rsid w:val="7FC61637"/>
    <w:rsid w:val="7FF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bmp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2018-07-06T19:32:00Z</dcterms:created>
  <dc:creator>fys</dc:creator>
  <cp:lastModifiedBy>fys</cp:lastModifiedBy>
  <dcterms:modified xsi:type="dcterms:W3CDTF">2018-07-07T14:12:16Z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