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Gradle简介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Gradle是基于JVM构建工具，用一种声明式的方法为你的问题领域建模，它使用强大的且具有表达性的基于Groovy的领域特定语言DSL，而不是XML。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147C6"/>
    <w:rsid w:val="0BE16519"/>
    <w:rsid w:val="25AC657D"/>
    <w:rsid w:val="37D147C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2018-08-05T07:38:00Z</dcterms:created>
  <dc:creator>fys</dc:creator>
  <cp:lastModifiedBy>fys</cp:lastModifiedBy>
  <dcterms:modified xsi:type="dcterms:W3CDTF">2018-08-05T07:45:49Z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