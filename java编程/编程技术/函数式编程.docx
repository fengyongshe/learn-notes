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函数式编程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函数式编程是一种“编程范式”（Programming paradigm），如何写程序的方法论，其是属于结构化编程的一种，主要思想是把运算过程尽量写成一系列嵌套的函数调用，其特点：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函数是第一等公民（First Class），函数和其他数据类型一样，处于平等地位，可以赋值给其他变量，也可以作为参数传入另一个函数，或者作为别的函数返回值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只用表达式，不用语句，“Expression”是一个单纯的运算过程，总是有返回值；语句（Statement）是执行某种操作，没有返回值。函数式编程要求，只使用表达式，不使用语句，也就是说每一步都是单纯的运算，而且都有返回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没有副作用，副作用是指函数内部与外部互动产生运算以外的其他结果。函数式编程强调没有副作用，即函数要保持独立，所有功能就是返回一个新值，没有其他行为，尤其是不得修改外部变量值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不修改状态，只返回新的值，不修改系统变量。在函数式编程中使用参数保持状态，最好的例子是递归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引用透明，函数的运行不依赖外部变量或者状态，只依赖于输入的参数，任何时候只要参数相同，引用函数所得到的返回值总是相同的。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函数式编程使代码简洁、开发快速、接近自然语言，易于理解，在函数编程中不需要考虑死锁等易于并发编程。函数式编程没有副作用，只要保证接口不变，内部实现和外部无关，因此代码管理更方便，可以在运行状态下直接升级代码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Lambda表达式语法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Lambda是Java SE 8中的一个重要特性，其本质只是一个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语法糖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，由编译器推断并转换包装为常规的代码。Lambda表达式是一个匿名函数，允许通过表达式替代功能接口，在表达式中提供正常的参数列表和使用参数的body（代码块），Lambda的标准语法如下：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(Type1 param1, Type2 param2, …, TypeN paramN) -&gt;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statment1;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statment2;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…….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stamentN;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 something;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上述的语法有多种简化版本：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省略参数类型，编译器可以从上下文环境中推断出Lambda表达式的参数类型，其表达式为：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(param1, param2, …, paramN) -&gt;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statment1;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statment2;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…….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stamentN;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 something;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当参数个数只有一个，可以省略参数的小括号，简写为：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left="420" w:right="0" w:hanging="420" w:hangingChars="20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param1-&gt;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statment1;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statment2;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 …….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stamentN;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return something;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当表达式只包含一条语句时，可省略大括号、return和语句结尾的分好，简化为：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param1-&gt;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statement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示例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() -&gt; 5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x -&gt; 2*x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(int x, int y) -&gt;x+y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(x,y) -&gt; x+y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(String s) -&gt; System.out.println(s)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执行示例：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inventory.sort((Apple a1, Apple a2) -&gt; a1.getWeight().compareTo(a2.getWeight()));</w:t>
      </w: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https://blog.csdn.net/chuanben/article/details/52346129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https://blog.csdn.net/IO_Field/article/details/54380200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函数式接口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下面是Lambda表示的使用示例，定义方法如下：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static List&lt;Apple&gt; filterApples(List&lt;Apple&gt; inventory, Predicate&lt;Apple&gt; p)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List&lt;Apple&gt; result = new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for(Apple apple: inventory)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if(p.test(apple))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result.add(apple);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result;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其中Predicate接口如下：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Predicate&lt;T&gt;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boolean test(T 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定义方法的调用示例：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List&lt;Apple&gt; redApples = filterApples(inventory, 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840" w:firstLineChars="4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(Apple apple) -&gt; "red".equals(apple.getColor())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在示例中将Lambda表达式(标红部分)传给filterApples方法，之所以可以这么用是因为为了参数化filterApps方法的行为而创建了Predicate&lt;T&gt;接口，在接口中仅定义了一个抽象方法。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这就引入了函数式接口，其为定义一个抽象方法的接口。Lambda表达式允许直接以内联的形式为函数式接口的抽象方法提供实现，并把整个表达式作为函数式接口的实例（具体来说，是函数式接口一个具体实现的实例）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函数式接口的抽象方法的Signature基本上是Lambda表达式的签名，这种抽象方法称为函数描述符。Lambda和函数式接口的签名可以使用下面的表示法：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() -&gt;void   //参数类表为空，且返回void函数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(Apple,Appline) -&gt; int，代表接收两个Apple为参数且返回int的函数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Java8为函数式接口引入一个新注解@FunctionalInterface，用于编译级错误检查，当接口不符合函数式接口的定义时，编译器会报错。函数式接口的定义要求：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只有一个抽象方法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允许包含默认方法，不是抽象方法，其有一个默认实现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允许定义静态方法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允许定义java.lang.Object中的public方法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函数式接口的定义及测试如下：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Converter&lt;F,T&gt;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 convert(F from);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//测试调用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Converter&lt;String,Integer&gt; converter = </w:t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>(from) -&gt; Integer.parseInt(from);  //实现convert方法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Integer integer = converter.convert("231");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Lambda表达式可以理解为对函数式接口和其中抽象方法的具体实现，当需要一个函数式接口参数的方法是，可以传递一个对应的Lamba表达式作为参数。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在JDK中自带的函数式接口：Runnable、Comparator、Callable及java.util.function包下的接口，其中内置的4大核心函数式接口：</w:t>
      </w:r>
    </w:p>
    <w:p>
      <w:pPr>
        <w:numPr>
          <w:ilvl w:val="0"/>
          <w:numId w:val="5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Consumer&lt;T&gt;，消费型接口，其定义如下：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Consumer&lt;T&gt; 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//执行操作，输入参数为T，返回空值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void accept(T t);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//构成执行序列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default Consumer&lt;T&gt; andThen(Consumer&lt;? super T&gt; after) 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Objects.requireNonNull(after);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(T t) -&gt; { accept(t); after.accept(t); };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用于对类型为T的对象应用操作，包含的方法:void accept(T t)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Supplier&lt;T&gt;，供给型接口，其定义如下：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Supplier&lt;T&gt; 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 get();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返回类型为T的对象，包含方法：T get()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3）Function&lt;T,R&gt;，函数型接口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Function&lt;T, R&gt;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 apply(T 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//构成组合方法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default &lt;V&gt; Function&lt;V, R&gt; compose(Function&lt;? super V, ? extends T&gt; before)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Objects.requireNonNull(before);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(V v) -&gt; apply(before.apply(v));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//构成方法执行链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default &lt;V&gt; Function&lt;T, V&gt; andThen(Function&lt;? super R, ? extends V&gt; after)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Objects.requireNonNull(after);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(T t) -&gt; after.apply(apply(t));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//返回参数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static &lt;T&gt; Function&lt;T, T&gt; identity()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return t -&gt; 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对类型为T的对象应用操作，并返回类型为R类型的对象，包含方法: R apply(T t)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4）Predicate&lt;T&gt;，断言性接口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@FunctionalInterface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interface Predicate&lt;T&gt; {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//返回断言</w:t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br w:type="textWrapping"/>
      </w:r>
      <w:r>
        <w:rPr>
          <w:rStyle w:val="7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boolean test(T 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7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确定类型为T的对象是否满足约束，并返回boolean值，包含方法：boolean test(T t)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在Java中还提供了很多其他接口，如下所示：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927600" cy="3069590"/>
            <wp:effectExtent l="0" t="0" r="0" b="3810"/>
            <wp:docPr id="2" name="图片 2" descr="2017112016182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11201618252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413DE"/>
    <w:multiLevelType w:val="singleLevel"/>
    <w:tmpl w:val="83E41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5C19FF3"/>
    <w:multiLevelType w:val="singleLevel"/>
    <w:tmpl w:val="85C19FF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65E2093"/>
    <w:multiLevelType w:val="singleLevel"/>
    <w:tmpl w:val="965E20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4D738D0"/>
    <w:multiLevelType w:val="singleLevel"/>
    <w:tmpl w:val="A4D738D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67D08"/>
    <w:rsid w:val="02C23F00"/>
    <w:rsid w:val="03D70025"/>
    <w:rsid w:val="07340233"/>
    <w:rsid w:val="078F0439"/>
    <w:rsid w:val="097928D3"/>
    <w:rsid w:val="0A8632C4"/>
    <w:rsid w:val="0D230007"/>
    <w:rsid w:val="110C4D03"/>
    <w:rsid w:val="1122230E"/>
    <w:rsid w:val="131F28CF"/>
    <w:rsid w:val="15DA62C9"/>
    <w:rsid w:val="176A11F4"/>
    <w:rsid w:val="1B69514F"/>
    <w:rsid w:val="1BD9777C"/>
    <w:rsid w:val="21E967DC"/>
    <w:rsid w:val="2234501A"/>
    <w:rsid w:val="22747E14"/>
    <w:rsid w:val="24267D08"/>
    <w:rsid w:val="246742D1"/>
    <w:rsid w:val="25E55127"/>
    <w:rsid w:val="263820EF"/>
    <w:rsid w:val="285336D8"/>
    <w:rsid w:val="2AF06C29"/>
    <w:rsid w:val="2B4C7F70"/>
    <w:rsid w:val="2BFF2AF6"/>
    <w:rsid w:val="2D5B5EDD"/>
    <w:rsid w:val="2E9C653B"/>
    <w:rsid w:val="30AE0A83"/>
    <w:rsid w:val="33730781"/>
    <w:rsid w:val="3446408C"/>
    <w:rsid w:val="34935D99"/>
    <w:rsid w:val="381F71CB"/>
    <w:rsid w:val="394F5C82"/>
    <w:rsid w:val="3CA03482"/>
    <w:rsid w:val="40C450B7"/>
    <w:rsid w:val="40F4390B"/>
    <w:rsid w:val="42707F33"/>
    <w:rsid w:val="44A7628D"/>
    <w:rsid w:val="44D865FF"/>
    <w:rsid w:val="45862FDF"/>
    <w:rsid w:val="45EF266C"/>
    <w:rsid w:val="4A513730"/>
    <w:rsid w:val="4CC65336"/>
    <w:rsid w:val="4F372994"/>
    <w:rsid w:val="4FB0267F"/>
    <w:rsid w:val="4FB2519D"/>
    <w:rsid w:val="5077513C"/>
    <w:rsid w:val="509C6509"/>
    <w:rsid w:val="51350391"/>
    <w:rsid w:val="53C80BF0"/>
    <w:rsid w:val="56B56074"/>
    <w:rsid w:val="5D4205F3"/>
    <w:rsid w:val="61486A86"/>
    <w:rsid w:val="61FD5621"/>
    <w:rsid w:val="627B011A"/>
    <w:rsid w:val="63624ED1"/>
    <w:rsid w:val="6474480A"/>
    <w:rsid w:val="65C16AE0"/>
    <w:rsid w:val="69BC796F"/>
    <w:rsid w:val="6B8600E3"/>
    <w:rsid w:val="6C1479D4"/>
    <w:rsid w:val="6C6E748C"/>
    <w:rsid w:val="6D535020"/>
    <w:rsid w:val="7174513B"/>
    <w:rsid w:val="7177437D"/>
    <w:rsid w:val="775C67AB"/>
    <w:rsid w:val="7B441565"/>
    <w:rsid w:val="7E42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2018-07-05T14:05:00Z</dcterms:created>
  <dc:creator>fys</dc:creator>
  <cp:lastModifiedBy>fys</cp:lastModifiedBy>
  <dcterms:modified xsi:type="dcterms:W3CDTF">2018-07-06T19:32:14Z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