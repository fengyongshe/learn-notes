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RocketMQ简介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RocketMQ是低延迟、高可靠、可伸缩和易于使用的消息中间件，具有以下特性：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支持发布/订阅和点对点P2P消息模型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在一个队列中可靠的先进先出和严格的顺序传递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支持pull和push两种消息模式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单一队列百万消息的堆积能力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支持多种消息协议，如JMS/MQTT等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分布式高可用的部署架构，满足至少一次消息传递语义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提供Docker镜像用于隔离测试和云集群部署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提供配置、指标和监控等功能丰富的Dashboard</w:t>
      </w:r>
    </w:p>
    <w:p>
      <w:pPr>
        <w:numPr>
          <w:ilvl w:val="0"/>
          <w:numId w:val="2"/>
        </w:numPr>
        <w:tabs>
          <w:tab w:val="left" w:pos="4954"/>
        </w:tabs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RocketMQ系统架构及概念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RocketMQ的系统架构如下图：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135" cy="2346325"/>
            <wp:effectExtent l="0" t="0" r="12065" b="3175"/>
            <wp:docPr id="1" name="图片 1" descr="rmq-basic-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mq-basic-ar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其包括4个部分：name servers、brokers、producers及consumers，每种组件都可以水平扩展，不存在单点问题，各组件的介绍如下：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NameServer，提供轻量级的服务器发现和路由，每个NameServer记录完整的路由信息，提供等效的读写服务，并支持快速存储扩展。Broker与NameServer集群的所有节点建立长连接，定时注册Topic消息到所有的NameServer中。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Broker，通过提供轻量级的Topic和Queue机制来处理消息存储，同时支持pull和push模式，其采用主从结构的容错机制。Broker Master和Slave之间会进行数据同步。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Producer，生产者，产生消息，相同Producer Group的Producer组成一个集群。Producer与NameServer集群中某个节点建立长连接，定期从NameServer获取Topic路由信息，同时向提供Topic服务的Broker Master建立长连接，并定时发送心跳。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Consumer，消费者，接收并消费，相同的Consumer Group的Consumer组成一个集群。其同时与Topic服务的Master和Slave建立长连接。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其他概念：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Topic，消息的逻辑分类，如订单类消息，通过创建订单Topic存放订单相关的消息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Message，消息的载体，发送时指定Topic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Tag，对Topic进一步细化，相同页面模块通过引入标签来标记不同用途的消息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tabs>
          <w:tab w:val="left" w:pos="4954"/>
        </w:tabs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RocketMQ的部署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RocketMQ集群部署的模式很多，下面仅以测试为目的部署单主模式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1）下载RocketMQ安装包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https://www.apache.org/dyn/closer.cgi?path=rocketmq/4.2.0/rocketmq-all-4.2.0-bin-release.zip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2）解压并配置环境变量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unzip 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rocketmq-all-4.2.0-bin-release.zip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环境变量.bashrc配置如下：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export ROCKETMQ_HOME=/opt/rocketmq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export PATH="$ROCKETMQ_HOME/bin:$PATH"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启动Name Server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#nohup sh /opt/rocketmq/bin/mqnamesrv &amp;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 jps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4010 NamesrvStartup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 netstat -anp|grep 4010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tcp6       0      0 :::9876        :::*      LISTEN      4010/java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# tailf ~/logs/rocketmqlogs/namesrv.log 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.......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2018-07-07 23:16:14 INFO main - The Name Server boot success. serializeType=JSON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默认使用端口9876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启动broker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 nohup sh /opt/rocketmq/bin/mqbroker -n fys1.cmss.com:9876 &amp;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# jps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4354 BrokerStartup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#tailf ~/logs/rocketmqlogs/broker.log 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.....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register broker to name server fys1.cmss.com:9876 OK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启动成功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tabs>
          <w:tab w:val="left" w:pos="4954"/>
        </w:tabs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安装RocketMQ Dashboard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RocketMQ提供RocketMQ Console，图形化管理控制台，可以查看Broker集群状态、Topcic管理、消息查询等常用功能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下载源代码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git clone -b release-rocketmq-console-1.0.0 https://github.com/apache/rocketmq-externals.git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编译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cd rocketmq-console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mvn clean package -DskipTests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scp rocketmq-console-ng-1.0.0.jar root@fys1.cmss.com:~/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java -jar rocketmq-console-ng-1.0.0.jar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.   ____          _            __ _ _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/\\ / ___'_ __ _ _(_)_ __  __ _ \ \ \ \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 ( )\___ | '_ | '_| | '_ \/ _` | \ \ \ \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\\/  ___)| |_)| | | | | || (_| |  ) ) ) )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'  |____| .__|_| |_|_| |_\__, | / / / /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=========|_|==============|___/=/_/_/_/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:: Spring Boot ::        (v1.4.3.RELEASE)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[2018-07-08 01:02:29.787]  INFO Tomcat started on port(s): 18080 (http)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打开页面如下：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"http://fys1.cmss.com:18080/#/" </w:instrTex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http://fys1.cmss.com:18080/#/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135" cy="2688590"/>
            <wp:effectExtent l="0" t="0" r="1206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tabs>
          <w:tab w:val="left" w:pos="4954"/>
        </w:tabs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RocketMQ的使用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定义生产者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RocketMQProducer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main(String[] args) throws MQClientException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DefaultMQProducer producer = new DefaultMQProducer("FirstProducer");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producer.setNamesrvAddr("10.139.4.98:9876");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producer.start();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for(int i = 0 ; i &lt; 10 ;i++)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try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Message msg = new Message("TopicTest",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"TagA",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("Hello RocketMQ " + i).getBytes(RemotingHelper.DEFAULT_CHARSET));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SendResult sendResult = producer.send(msg);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System.out.println(sendResult);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 catch (Exception e)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producer.shutdown();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定义消费者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RocketMQConsumer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main(String[] args) throws MQClientException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DefaultMQPushConsumer consumer = new DefaultMQPushConsumer("FirstConsumer");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consumer.setNamesrvAddr("10.139.4.98:9876");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consumer.setConsumeFromWhere(ConsumeFromWhere.CONSUME_FROM_FIRST_OFFSET);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consumer.subscribe("TopicTest","*");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consumer.registerMessageListener(new MessageListenerConcurrently()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public ConsumeConcurrentlyStatus consumeMessage(List&lt;MessageExt&gt; msgs,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                                 ConsumeConcurrentlyContext context)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System.out.println(Thread.currentThread().getName() + " Receive New Messages: " + msgs);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ConsumeConcurrentlyStatus.CONSUME_SUCCESS;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//调用start()方法启动consumer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consumer.start();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System.out.println("Consumer Started.");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执行输出如下：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Producer: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SendResult [sendStatus=SEND_OK, msgId=AC110001154160E53B932436A39B0000, offsetMsgId=AC11000100002A9F0000000000000000, messageQueue=MessageQueue [topic=TopicTest, brokerName=fys1.cmss.com, queueId=2], queueOffset=0]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......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Consumer：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Consumer Started.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ConsumeMessageThread_4 Receive New Messages: [MessageExt [queueId=2, storeSize=178, queueOffset=0, sysFlag=0, bornTimestamp=1530981960604, bornHost=/10.139.4.98:40920, storeTimestamp=1530981960631, storeHost=/172.17.0.1:10911, msgId=AC11000100002A9F0000000000000000, commitLogOffset=0, bodyCRC=613185359, reconsumeTimes=0, preparedTransactionOffset=0, toString()=Message [topic=TopicTest, flag=0, properties={MIN_OFFSET=0, MAX_OFFSET=3, CONSUME_START_TIME=1530981975023, UNIQ_KEY=AC110001154160E53B932436A39B0000, WAIT=true, TAGS=TagA}, body=16]]]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https://my.oschina.net/buru1kan/blog/1814356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https://www.jianshu.com/p/824066d70da8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C09FE"/>
    <w:multiLevelType w:val="singleLevel"/>
    <w:tmpl w:val="94FC09F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CD08A15"/>
    <w:multiLevelType w:val="singleLevel"/>
    <w:tmpl w:val="ECD08A1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8209CE5"/>
    <w:multiLevelType w:val="singleLevel"/>
    <w:tmpl w:val="18209CE5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3391DD75"/>
    <w:multiLevelType w:val="singleLevel"/>
    <w:tmpl w:val="3391DD7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04C64AD"/>
    <w:multiLevelType w:val="singleLevel"/>
    <w:tmpl w:val="404C64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54F257"/>
    <w:multiLevelType w:val="singleLevel"/>
    <w:tmpl w:val="7454F25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A1264"/>
    <w:rsid w:val="03AA375A"/>
    <w:rsid w:val="14C44EE6"/>
    <w:rsid w:val="18135CB8"/>
    <w:rsid w:val="24A13B86"/>
    <w:rsid w:val="27E87A75"/>
    <w:rsid w:val="27FD6F3B"/>
    <w:rsid w:val="2C495D64"/>
    <w:rsid w:val="2CF53D1C"/>
    <w:rsid w:val="31347A15"/>
    <w:rsid w:val="336F1C42"/>
    <w:rsid w:val="378D4CDD"/>
    <w:rsid w:val="37D06EAD"/>
    <w:rsid w:val="3C880C12"/>
    <w:rsid w:val="459E1FFD"/>
    <w:rsid w:val="45D558E4"/>
    <w:rsid w:val="4AAA06D6"/>
    <w:rsid w:val="4D0D1AA9"/>
    <w:rsid w:val="50EC351F"/>
    <w:rsid w:val="5146077F"/>
    <w:rsid w:val="558F2C05"/>
    <w:rsid w:val="5972343B"/>
    <w:rsid w:val="6A8E5774"/>
    <w:rsid w:val="6A905D46"/>
    <w:rsid w:val="6B2702E2"/>
    <w:rsid w:val="6D535020"/>
    <w:rsid w:val="71007370"/>
    <w:rsid w:val="71BB0085"/>
    <w:rsid w:val="73905E83"/>
    <w:rsid w:val="73EF7012"/>
    <w:rsid w:val="77201FF0"/>
    <w:rsid w:val="782A1264"/>
    <w:rsid w:val="7DEF1F98"/>
    <w:rsid w:val="7E9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2018-07-07T14:29:00Z</dcterms:created>
  <dc:creator>fys</dc:creator>
  <cp:lastModifiedBy>fys</cp:lastModifiedBy>
  <dcterms:modified xsi:type="dcterms:W3CDTF">2018-07-07T17:07:29Z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